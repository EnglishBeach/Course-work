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2"/>
      </w:pPr>
    </w:p>
    <w:p w14:paraId="7BA711EB" w14:textId="30089ADF" w:rsidR="002F4CF7" w:rsidRPr="00B36656" w:rsidRDefault="002F4CF7" w:rsidP="00D87B12">
      <w:pPr>
        <w:pStyle w:val="a2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2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2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2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2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7105E3F9" w:rsidR="00F37A8C" w:rsidRDefault="00E77C5A" w:rsidP="00D87B12">
      <w:pPr>
        <w:pStyle w:val="a3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 w:rsidR="00EC50FD">
        <w:t>Фотополимеризация</w:t>
      </w:r>
      <w:proofErr w:type="spellEnd"/>
      <w:r w:rsidR="00EC50FD">
        <w:t xml:space="preserve"> </w:t>
      </w:r>
      <w:r w:rsidR="00081494">
        <w:t>— это</w:t>
      </w:r>
      <w:r w:rsidR="00EC50FD">
        <w:t xml:space="preserve"> процесс полимеризации, инициируемый электромагнитным излучением. Ее применяют</w:t>
      </w:r>
      <w:r w:rsidR="00081494">
        <w:t>,</w:t>
      </w:r>
      <w:r w:rsidR="00EC50FD">
        <w:t xml:space="preserve"> например</w:t>
      </w:r>
      <w:r w:rsidR="00081494">
        <w:t>,</w:t>
      </w:r>
      <w:r w:rsidR="00EC50FD">
        <w:t xml:space="preserve"> для</w:t>
      </w:r>
      <w:r>
        <w:t xml:space="preserve">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r w:rsidR="00EB26E8">
        <w:t xml:space="preserve">Ультрафиолетовое излучение наиболее известно </w:t>
      </w:r>
      <w:r w:rsidR="00EC50FD">
        <w:t>плохим</w:t>
      </w:r>
      <w:r w:rsidR="00EB26E8">
        <w:t xml:space="preserve"> воздействием на органические соединения, при длительном воздействии солнечного света. </w:t>
      </w:r>
      <w:r w:rsidR="00EC50FD">
        <w:t>Оно р</w:t>
      </w:r>
      <w:r w:rsidR="00EB26E8">
        <w:t>азруша</w:t>
      </w:r>
      <w:r w:rsidR="00EC50FD">
        <w:t>ет</w:t>
      </w:r>
      <w:r w:rsidR="00EB26E8">
        <w:t xml:space="preserve">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68F70D84" w14:textId="77777777" w:rsidR="00DD1997" w:rsidRDefault="00EC50FD" w:rsidP="00081494">
      <w:pPr>
        <w:pStyle w:val="a3"/>
      </w:pPr>
      <w:r>
        <w:t xml:space="preserve">Выбор мономеров определяет механизм протекания химической реакции. Как правило проводят </w:t>
      </w:r>
      <w:proofErr w:type="spellStart"/>
      <w:r>
        <w:t>фотополимеризацию</w:t>
      </w:r>
      <w:proofErr w:type="spellEnd"/>
      <w:r>
        <w:t xml:space="preserve"> </w:t>
      </w:r>
      <w:proofErr w:type="spellStart"/>
      <w:r>
        <w:t>олигоэфир</w:t>
      </w:r>
      <w:proofErr w:type="spellEnd"/>
      <w:r>
        <w:t xml:space="preserve">(мет)акрилатов. Данные соединения подвергаются полимеризации по радикальному механизму, который позволяет при низкой концентрации инициирующих частиц с </w:t>
      </w:r>
      <w:commentRangeStart w:id="3"/>
      <w:r>
        <w:t xml:space="preserve">высокой скоростью </w:t>
      </w:r>
      <w:r w:rsidR="00081494">
        <w:t>и с высокими степенями конверсии мономера</w:t>
      </w:r>
      <w:commentRangeEnd w:id="3"/>
      <w:r w:rsidR="00081494">
        <w:rPr>
          <w:rStyle w:val="afc"/>
          <w:rFonts w:eastAsia="SimSun" w:cstheme="minorBidi"/>
          <w:color w:val="auto"/>
          <w:lang w:eastAsia="en-US"/>
        </w:rPr>
        <w:commentReference w:id="3"/>
      </w:r>
      <w:r w:rsidR="00081494">
        <w:t xml:space="preserve"> и</w:t>
      </w:r>
      <w:r>
        <w:t xml:space="preserve">з жидкой композиции получать механически твердые материалы </w:t>
      </w:r>
      <w:r w:rsidR="00B65979" w:rsidRPr="00F37A8C">
        <w:t xml:space="preserve">Метод полимеризации с использованием радикальных инициаторов (например, </w:t>
      </w:r>
      <w:proofErr w:type="spellStart"/>
      <w:r w:rsidR="00B65979" w:rsidRPr="00F37A8C">
        <w:t>ацильных</w:t>
      </w:r>
      <w:proofErr w:type="spellEnd"/>
      <w:r w:rsidR="00B65979" w:rsidRPr="00F37A8C">
        <w:t xml:space="preserve"> пероксидов или </w:t>
      </w:r>
      <w:proofErr w:type="spellStart"/>
      <w:r w:rsidR="00B65979" w:rsidRPr="00F37A8C">
        <w:t>азосоединений</w:t>
      </w:r>
      <w:proofErr w:type="spellEnd"/>
      <w:r w:rsidR="00B65979" w:rsidRPr="00F37A8C">
        <w:t>) имеет свои преимущества: он прост в реализации и</w:t>
      </w:r>
      <w:commentRangeStart w:id="4"/>
      <w:r w:rsidR="00B65979" w:rsidRPr="00F37A8C">
        <w:t xml:space="preserve"> дает воспроизводимые результаты</w:t>
      </w:r>
      <w:commentRangeEnd w:id="4"/>
      <w:r w:rsidR="00081494">
        <w:rPr>
          <w:rStyle w:val="afc"/>
          <w:rFonts w:eastAsia="SimSun" w:cstheme="minorBidi"/>
          <w:color w:val="auto"/>
          <w:lang w:eastAsia="en-US"/>
        </w:rPr>
        <w:commentReference w:id="4"/>
      </w:r>
      <w:r w:rsidR="00B65979" w:rsidRPr="00F37A8C">
        <w:t xml:space="preserve">. Однако у него есть и недостатки, такие как </w:t>
      </w:r>
      <w:commentRangeStart w:id="5"/>
      <w:r w:rsidR="00081494">
        <w:t>необходимость точного</w:t>
      </w:r>
      <w:r w:rsidR="00B65979" w:rsidRPr="00F37A8C">
        <w:t xml:space="preserve"> </w:t>
      </w:r>
      <w:commentRangeEnd w:id="5"/>
      <w:r w:rsidR="00081494">
        <w:rPr>
          <w:rStyle w:val="afc"/>
          <w:rFonts w:eastAsia="SimSun" w:cstheme="minorBidi"/>
          <w:color w:val="auto"/>
          <w:lang w:eastAsia="en-US"/>
        </w:rPr>
        <w:commentReference w:id="5"/>
      </w:r>
      <w:r w:rsidR="00B65979" w:rsidRPr="00F37A8C">
        <w:t xml:space="preserve">контроля за кинетикой полимеризации акриловых мономеров. Это связано </w:t>
      </w:r>
      <w:r w:rsidR="00081494">
        <w:t xml:space="preserve">влиянием на данный процесс множества факторов – присутствие ингибиторов (например, кислорода), добавок (растворитель, дополнительные ингибиторы и передатчики цепи), вязкость </w:t>
      </w:r>
      <w:proofErr w:type="spellStart"/>
      <w:r w:rsidR="00081494">
        <w:t>полимеризуемой</w:t>
      </w:r>
      <w:proofErr w:type="spellEnd"/>
      <w:r w:rsidR="00081494">
        <w:t xml:space="preserve"> среды, спектральные особенности источников излучения, интенсивность инициирующего излучения и пр. Сложностью описания подобных процессов является то, что в процессе полимеризации изменяются физико-механические параметры </w:t>
      </w:r>
      <w:proofErr w:type="spellStart"/>
      <w:r w:rsidR="00081494">
        <w:t>полимеризуемой</w:t>
      </w:r>
      <w:proofErr w:type="spellEnd"/>
      <w:r w:rsidR="00081494">
        <w:t xml:space="preserve"> среды, такие как вязкость, а также в ходе процесса накапливаются продукты фотохимических реакций с участием инициирующих систем, которые также могут оказывать влияние на процесс полимеризации.</w:t>
      </w:r>
      <w:r w:rsidR="00081494" w:rsidRPr="00081494">
        <w:t xml:space="preserve"> </w:t>
      </w:r>
      <w:r w:rsidR="00081494" w:rsidRPr="00F37A8C">
        <w:t>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="00081494">
        <w:t xml:space="preserve"> </w:t>
      </w:r>
      <w:r w:rsidR="00DD1997">
        <w:t xml:space="preserve"> </w:t>
      </w:r>
    </w:p>
    <w:p w14:paraId="7C882695" w14:textId="04FF7310" w:rsidR="00DD1997" w:rsidRDefault="00DD1997" w:rsidP="009022A5">
      <w:pPr>
        <w:pStyle w:val="a3"/>
      </w:pPr>
      <w:r>
        <w:t xml:space="preserve">Это приводит к тому, что моделирование подобных процессов хорошо описывается рядом математических моделей, однако не позволяет соотнести </w:t>
      </w:r>
      <w:commentRangeStart w:id="6"/>
      <w:r w:rsidR="009022A5">
        <w:t>рассчитанные свойства</w:t>
      </w:r>
      <w:r>
        <w:t xml:space="preserve"> </w:t>
      </w:r>
      <w:commentRangeEnd w:id="6"/>
      <w:r w:rsidR="009022A5">
        <w:rPr>
          <w:rStyle w:val="afc"/>
          <w:rFonts w:eastAsia="SimSun" w:cstheme="minorBidi"/>
          <w:color w:val="auto"/>
          <w:lang w:eastAsia="en-US"/>
        </w:rPr>
        <w:commentReference w:id="6"/>
      </w:r>
      <w:r>
        <w:t xml:space="preserve">инициирующих систем с наблюдаемыми результатами.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 и нахождение взаимосвязи между их строением и реакционной способностью.</w:t>
      </w:r>
    </w:p>
    <w:p w14:paraId="681F1178" w14:textId="77777777" w:rsidR="0026597B" w:rsidRDefault="0026597B" w:rsidP="00644CFE">
      <w:pPr>
        <w:pStyle w:val="23"/>
      </w:pPr>
      <w:r w:rsidRPr="00644CFE">
        <w:t>Актуальность</w:t>
      </w:r>
      <w:r>
        <w:t xml:space="preserve"> работы</w:t>
      </w:r>
    </w:p>
    <w:p w14:paraId="0299883C" w14:textId="77777777" w:rsidR="009022A5" w:rsidRDefault="00E77C5A" w:rsidP="00D87B12">
      <w:pPr>
        <w:pStyle w:val="a3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EndPr/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</w:t>
      </w:r>
    </w:p>
    <w:p w14:paraId="6621778E" w14:textId="0E71E006" w:rsidR="00BB3F1E" w:rsidRDefault="00E77C5A" w:rsidP="00D87B12">
      <w:pPr>
        <w:pStyle w:val="a3"/>
      </w:pPr>
      <w:r>
        <w:lastRenderedPageBreak/>
        <w:t>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9022A5">
        <w:t xml:space="preserve">. </w:t>
      </w:r>
      <w:proofErr w:type="spellStart"/>
      <w:r w:rsidR="009022A5">
        <w:t>Фотополимеризация</w:t>
      </w:r>
      <w:proofErr w:type="spellEnd"/>
      <w:r w:rsidR="00B27AD4">
        <w:t xml:space="preserve"> так же </w:t>
      </w:r>
      <w:r w:rsidR="009022A5">
        <w:t xml:space="preserve">применяется </w:t>
      </w:r>
      <w:r w:rsidR="00B27AD4">
        <w:t xml:space="preserve">в </w:t>
      </w:r>
      <w:commentRangeStart w:id="7"/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commentRangeEnd w:id="7"/>
      <w:proofErr w:type="spellEnd"/>
      <w:r w:rsidR="009022A5">
        <w:rPr>
          <w:rStyle w:val="afc"/>
          <w:rFonts w:eastAsia="SimSun" w:cstheme="minorBidi"/>
          <w:color w:val="auto"/>
          <w:lang w:eastAsia="en-US"/>
        </w:rPr>
        <w:commentReference w:id="7"/>
      </w:r>
      <w:r>
        <w:t xml:space="preserve">. </w:t>
      </w:r>
    </w:p>
    <w:p w14:paraId="15C03C26" w14:textId="2F85CD9F" w:rsidR="00BB3F1E" w:rsidRDefault="00B65979" w:rsidP="00D87B12">
      <w:pPr>
        <w:pStyle w:val="a3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EndPr/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00502A99" w:rsidR="00BB3F1E" w:rsidRDefault="00205119" w:rsidP="002714BE">
      <w:pPr>
        <w:pStyle w:val="a3"/>
        <w:numPr>
          <w:ilvl w:val="0"/>
          <w:numId w:val="28"/>
        </w:numPr>
      </w:pPr>
      <w:r>
        <w:t xml:space="preserve">высокая эффективность инициирования </w:t>
      </w:r>
      <w:commentRangeStart w:id="8"/>
      <w:r>
        <w:t>полимеризации</w:t>
      </w:r>
      <w:commentRangeEnd w:id="8"/>
      <w:r>
        <w:rPr>
          <w:rStyle w:val="afc"/>
          <w:rFonts w:eastAsia="SimSun" w:cstheme="minorBidi"/>
          <w:color w:val="auto"/>
          <w:lang w:eastAsia="en-US"/>
        </w:rPr>
        <w:commentReference w:id="8"/>
      </w:r>
    </w:p>
    <w:p w14:paraId="23C7E43C" w14:textId="070FCEA6" w:rsidR="00BB3F1E" w:rsidRDefault="00BB3F1E" w:rsidP="002714BE">
      <w:pPr>
        <w:pStyle w:val="a3"/>
        <w:numPr>
          <w:ilvl w:val="0"/>
          <w:numId w:val="28"/>
        </w:numPr>
      </w:pPr>
      <w:r w:rsidRPr="00BB3F1E">
        <w:t>растворимость в мономерах</w:t>
      </w:r>
    </w:p>
    <w:p w14:paraId="750577C0" w14:textId="2159B8F4" w:rsidR="00BB3F1E" w:rsidRDefault="00BB3F1E" w:rsidP="002714BE">
      <w:pPr>
        <w:pStyle w:val="a3"/>
        <w:numPr>
          <w:ilvl w:val="0"/>
          <w:numId w:val="28"/>
        </w:numPr>
      </w:pPr>
      <w:r w:rsidRPr="00BB3F1E">
        <w:t>устойчивость в ФПК</w:t>
      </w:r>
    </w:p>
    <w:p w14:paraId="5CB9454E" w14:textId="2FFF7740" w:rsidR="00BB3F1E" w:rsidRDefault="00BB3F1E" w:rsidP="002714BE">
      <w:pPr>
        <w:pStyle w:val="a3"/>
        <w:numPr>
          <w:ilvl w:val="0"/>
          <w:numId w:val="28"/>
        </w:numPr>
      </w:pPr>
      <w:r w:rsidRPr="00BB3F1E">
        <w:t>слабая подверженность ингибированию полимеризации кислородом</w:t>
      </w:r>
    </w:p>
    <w:p w14:paraId="4C28C8F0" w14:textId="0A192C01" w:rsidR="00BB3F1E" w:rsidRDefault="00BB3F1E" w:rsidP="002714BE">
      <w:pPr>
        <w:pStyle w:val="a3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</w:p>
    <w:p w14:paraId="73BA6C2C" w14:textId="439F2A5B" w:rsidR="00B65979" w:rsidRDefault="00BB3F1E" w:rsidP="002714BE">
      <w:pPr>
        <w:pStyle w:val="a3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54BB00C3" w:rsidR="00B65979" w:rsidRDefault="00BB3F1E" w:rsidP="00D87B12">
      <w:pPr>
        <w:pStyle w:val="a3"/>
      </w:pPr>
      <w:commentRangeStart w:id="9"/>
      <w:r w:rsidRPr="00BB3F1E">
        <w:t>Обычн</w:t>
      </w:r>
      <w:r>
        <w:t>о</w:t>
      </w:r>
      <w:r w:rsidRPr="00BB3F1E">
        <w:t xml:space="preserve"> </w:t>
      </w:r>
      <w:r>
        <w:t>низко</w:t>
      </w:r>
      <w:r w:rsidRPr="00BB3F1E">
        <w:t xml:space="preserve">молекулярные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нужно разрабатывать </w:t>
      </w:r>
      <w:r w:rsidR="00205119">
        <w:t>новые соединения</w:t>
      </w:r>
      <w:r w:rsidRPr="00BB3F1E">
        <w:t xml:space="preserve"> с двумя или больше хромофорными группами, которые могут образовывать инициирующие радикалы</w:t>
      </w:r>
      <w:r w:rsidR="00205119">
        <w:t>,</w:t>
      </w:r>
      <w:r>
        <w:t xml:space="preserve"> </w:t>
      </w:r>
      <w:r w:rsidR="00205119">
        <w:t>в</w:t>
      </w:r>
      <w:r>
        <w:t>добавок</w:t>
      </w:r>
      <w:r w:rsidRPr="00BB3F1E">
        <w:t xml:space="preserve"> </w:t>
      </w:r>
      <w:r>
        <w:t xml:space="preserve">нужно </w:t>
      </w:r>
      <w:proofErr w:type="gramStart"/>
      <w:r>
        <w:t xml:space="preserve">чтобы  </w:t>
      </w:r>
      <w:proofErr w:type="spellStart"/>
      <w:r>
        <w:t>фотоинициаторы</w:t>
      </w:r>
      <w:proofErr w:type="spellEnd"/>
      <w:proofErr w:type="gram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commentRangeEnd w:id="9"/>
      <w:r w:rsidR="00970DA6">
        <w:rPr>
          <w:rStyle w:val="afc"/>
          <w:rFonts w:eastAsia="SimSun" w:cstheme="minorBidi"/>
          <w:color w:val="auto"/>
          <w:lang w:eastAsia="en-US"/>
        </w:rPr>
        <w:commentReference w:id="9"/>
      </w:r>
      <w:sdt>
        <w:sdtPr>
          <w:id w:val="-738777861"/>
          <w:citation/>
        </w:sdtPr>
        <w:sdtEndPr/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EndPr/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970DA6">
        <w:t>.</w:t>
      </w:r>
    </w:p>
    <w:p w14:paraId="03E443A8" w14:textId="0DADCFD7" w:rsidR="00243B10" w:rsidRPr="00573A4E" w:rsidRDefault="00F50791" w:rsidP="00D87B12">
      <w:pPr>
        <w:pStyle w:val="a3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</w:t>
      </w:r>
      <w:r w:rsidR="0027712E">
        <w:lastRenderedPageBreak/>
        <w:t xml:space="preserve">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</w:t>
      </w:r>
      <w:r w:rsidR="008B451D">
        <w:t>ой</w:t>
      </w:r>
      <w:r w:rsidR="0027712E">
        <w:t xml:space="preserve">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 xml:space="preserve">систематических исследований проводимых в лаборатории </w:t>
      </w:r>
      <w:proofErr w:type="spellStart"/>
      <w:r w:rsidR="008B451D">
        <w:t>фотополимеризации</w:t>
      </w:r>
      <w:proofErr w:type="spellEnd"/>
      <w:r w:rsidR="008B451D">
        <w:t xml:space="preserve"> и полимерных материалов ИМХ РАН</w:t>
      </w:r>
      <w:r w:rsidR="00573A4E">
        <w:t>. В связи с этим выдвинута цель данной работы</w:t>
      </w:r>
    </w:p>
    <w:p w14:paraId="64FDE018" w14:textId="43141CC3" w:rsidR="00243B10" w:rsidRDefault="00243B10" w:rsidP="00644CFE">
      <w:pPr>
        <w:pStyle w:val="23"/>
      </w:pPr>
      <w:r>
        <w:t>Цел</w:t>
      </w:r>
      <w:r w:rsidR="00573A4E">
        <w:t>ь</w:t>
      </w:r>
      <w:r>
        <w:t xml:space="preserve"> работы</w:t>
      </w:r>
    </w:p>
    <w:p w14:paraId="65E90302" w14:textId="011BA723" w:rsidR="00573A4E" w:rsidRPr="00573A4E" w:rsidRDefault="00573A4E" w:rsidP="00D87B12">
      <w:pPr>
        <w:pStyle w:val="a3"/>
      </w:pPr>
      <w:r>
        <w:t xml:space="preserve">Построение 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6C2616">
        <w:t xml:space="preserve"> </w:t>
      </w:r>
      <w:commentRangeStart w:id="10"/>
      <w:r w:rsidR="006C2616">
        <w:t xml:space="preserve">без учета диффузионных </w:t>
      </w:r>
      <w:commentRangeEnd w:id="10"/>
      <w:r w:rsidR="006C2616">
        <w:rPr>
          <w:rStyle w:val="afc"/>
          <w:rFonts w:eastAsia="SimSun" w:cstheme="minorBidi"/>
          <w:color w:val="auto"/>
          <w:lang w:eastAsia="en-US"/>
        </w:rPr>
        <w:commentReference w:id="10"/>
      </w:r>
      <w:r w:rsidR="006C2616">
        <w:t>процессов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3"/>
      </w:pPr>
      <w:r>
        <w:t>Задачи работы</w:t>
      </w:r>
    </w:p>
    <w:p w14:paraId="4A4DF787" w14:textId="28CE2267" w:rsidR="00F56C72" w:rsidRDefault="00F56C72" w:rsidP="00D87B12">
      <w:pPr>
        <w:pStyle w:val="a3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56938D18" w:rsidR="00F56C72" w:rsidRPr="00F56C72" w:rsidRDefault="00F56C72" w:rsidP="002714BE">
      <w:pPr>
        <w:pStyle w:val="a3"/>
        <w:numPr>
          <w:ilvl w:val="0"/>
          <w:numId w:val="27"/>
        </w:numPr>
        <w:ind w:left="360"/>
      </w:pPr>
      <w:r>
        <w:t>Параметрическое исследование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2"/>
      </w:pPr>
    </w:p>
    <w:p w14:paraId="12563ABE" w14:textId="60B03020" w:rsidR="00107C7E" w:rsidRDefault="00107C7E" w:rsidP="00D87B12">
      <w:pPr>
        <w:pStyle w:val="11"/>
      </w:pPr>
      <w:bookmarkStart w:id="11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3"/>
      </w:pPr>
      <w:bookmarkStart w:id="12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3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3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EndPr/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3"/>
            </w:pPr>
          </w:p>
        </w:tc>
        <w:tc>
          <w:tcPr>
            <w:tcW w:w="4000" w:type="pct"/>
          </w:tcPr>
          <w:p w14:paraId="35B9945C" w14:textId="77777777" w:rsidR="00841974" w:rsidRPr="00B56037" w:rsidRDefault="001C3AA6" w:rsidP="00FE0519">
            <w:pPr>
              <w:pStyle w:val="a3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3"/>
              <w:jc w:val="center"/>
            </w:pPr>
            <w:bookmarkStart w:id="13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13"/>
          </w:p>
        </w:tc>
      </w:tr>
    </w:tbl>
    <w:p w14:paraId="164D8299" w14:textId="77777777" w:rsidR="00841974" w:rsidRDefault="00841974" w:rsidP="00975EA5">
      <w:pPr>
        <w:pStyle w:val="a2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3"/>
      </w:pPr>
      <w:bookmarkStart w:id="14" w:name="_Hlk134744241"/>
      <w:bookmarkEnd w:id="12"/>
      <w:r>
        <w:t>Поглощение кванта света</w:t>
      </w:r>
    </w:p>
    <w:p w14:paraId="323350CE" w14:textId="5D8D97C7" w:rsidR="00975EA5" w:rsidRDefault="00841974" w:rsidP="00975EA5">
      <w:pPr>
        <w:pStyle w:val="a3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  <w:commentRangeStart w:id="15"/>
      <w:r w:rsidR="00975EA5">
        <w:t>После</w:t>
      </w:r>
      <w:r w:rsidR="00975EA5" w:rsidRPr="004601CE">
        <w:t xml:space="preserve"> че</w:t>
      </w:r>
      <w:r w:rsidR="00975EA5">
        <w:t>го происходит</w:t>
      </w:r>
      <w:r w:rsidR="00975EA5" w:rsidRPr="004601CE">
        <w:t xml:space="preserve"> </w:t>
      </w:r>
      <w:r w:rsidR="00975EA5">
        <w:t xml:space="preserve">внутренняя и </w:t>
      </w:r>
      <w:proofErr w:type="spellStart"/>
      <w:r w:rsidR="00975EA5" w:rsidRPr="004601CE">
        <w:t>интеркомбинационн</w:t>
      </w:r>
      <w:r w:rsidR="00975EA5">
        <w:t>ая</w:t>
      </w:r>
      <w:proofErr w:type="spellEnd"/>
      <w:r w:rsidR="00975EA5" w:rsidRPr="004601CE">
        <w:t xml:space="preserve"> конверси</w:t>
      </w:r>
      <w:r w:rsidR="00975EA5">
        <w:t>я, и молекула</w:t>
      </w:r>
      <w:r w:rsidR="00975EA5" w:rsidRPr="004601CE">
        <w:t xml:space="preserve"> оказывается в низшем возбужденном триплетном состоянии</w:t>
      </w:r>
      <w:r w:rsidR="00975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. </w:t>
      </w:r>
      <w:r w:rsidR="00975EA5" w:rsidRPr="004601CE">
        <w:rPr>
          <w:rFonts w:ascii="Calibri" w:hAnsi="Calibri" w:cs="Calibri"/>
        </w:rPr>
        <w:t>В</w:t>
      </w:r>
      <w:r w:rsidR="00975EA5"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="00975EA5" w:rsidRPr="004601CE">
        <w:t xml:space="preserve"> </w:t>
      </w:r>
      <w:commentRangeEnd w:id="15"/>
      <w:r w:rsidR="00975EA5">
        <w:rPr>
          <w:rStyle w:val="afc"/>
          <w:rFonts w:eastAsia="SimSun" w:cstheme="minorBidi"/>
          <w:color w:val="auto"/>
          <w:lang w:eastAsia="en-US"/>
        </w:rPr>
        <w:commentReference w:id="15"/>
      </w:r>
      <w:sdt>
        <w:sdtPr>
          <w:id w:val="1684466083"/>
          <w:citation/>
        </w:sdtPr>
        <w:sdtEndPr/>
        <w:sdtContent>
          <w:r w:rsidR="00975EA5">
            <w:fldChar w:fldCharType="begin"/>
          </w:r>
          <w:r w:rsidR="00975EA5">
            <w:instrText xml:space="preserve"> CITATION ЖИГ22 \l 1049 </w:instrText>
          </w:r>
          <w:r w:rsidR="00975EA5">
            <w:fldChar w:fldCharType="separate"/>
          </w:r>
          <w:r w:rsidR="00975EA5">
            <w:rPr>
              <w:noProof/>
            </w:rPr>
            <w:t>[10]</w:t>
          </w:r>
          <w:r w:rsidR="00975EA5">
            <w:fldChar w:fldCharType="end"/>
          </w:r>
        </w:sdtContent>
      </w:sdt>
      <w:r w:rsidR="00975EA5" w:rsidRPr="004601CE">
        <w:t xml:space="preserve">, а время жизни низших возбужденных триплетных состояний для некоторых </w:t>
      </w:r>
      <w:proofErr w:type="spellStart"/>
      <w:r w:rsidR="00975EA5" w:rsidRPr="004601CE">
        <w:t>бензофенонов</w:t>
      </w:r>
      <w:proofErr w:type="spellEnd"/>
      <w:r w:rsidR="00975EA5" w:rsidRPr="004601CE">
        <w:t xml:space="preserve"> и хинонов больше</w:t>
      </w:r>
      <w:r w:rsidR="00975E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 </w:t>
      </w:r>
      <w:sdt>
        <w:sdtPr>
          <w:id w:val="2075550562"/>
          <w:citation/>
        </w:sdtPr>
        <w:sdtEndPr/>
        <w:sdtContent>
          <w:r w:rsidR="00975EA5">
            <w:fldChar w:fldCharType="begin"/>
          </w:r>
          <w:r w:rsidR="00975EA5">
            <w:instrText xml:space="preserve"> CITATION Cal65 \l 1049 </w:instrText>
          </w:r>
          <w:r w:rsidR="00975EA5">
            <w:fldChar w:fldCharType="separate"/>
          </w:r>
          <w:r w:rsidR="00975EA5">
            <w:rPr>
              <w:noProof/>
            </w:rPr>
            <w:t>[12]</w:t>
          </w:r>
          <w:r w:rsidR="00975EA5">
            <w:fldChar w:fldCharType="end"/>
          </w:r>
        </w:sdtContent>
      </w:sdt>
      <w:r w:rsidR="00975EA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(для </w:t>
      </w:r>
      <w:r w:rsidR="00975EA5" w:rsidRPr="001A48D4">
        <w:t>9,10-</w:t>
      </w:r>
      <w:r w:rsidR="00975EA5">
        <w:t>ф</w:t>
      </w:r>
      <w:r w:rsidR="00975EA5" w:rsidRPr="004601CE">
        <w:t>енантренхинона</w:t>
      </w:r>
      <w:r w:rsidR="00975EA5">
        <w:t xml:space="preserve">) </w:t>
      </w:r>
      <w:sdt>
        <w:sdtPr>
          <w:id w:val="744605672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Car69 \l 1049 </w:instrText>
          </w:r>
          <w:r w:rsidR="00975EA5">
            <w:fldChar w:fldCharType="separate"/>
          </w:r>
          <w:r w:rsidR="00975EA5">
            <w:rPr>
              <w:noProof/>
            </w:rPr>
            <w:t>[13]</w:t>
          </w:r>
          <w:r w:rsidR="00975EA5">
            <w:fldChar w:fldCharType="end"/>
          </w:r>
        </w:sdtContent>
      </w:sdt>
      <w:r w:rsidR="00975EA5">
        <w:t xml:space="preserve">, </w:t>
      </w:r>
      <w:commentRangeStart w:id="16"/>
      <w:commentRangeEnd w:id="16"/>
      <w:r w:rsidR="00975EA5">
        <w:rPr>
          <w:rStyle w:val="afc"/>
          <w:rFonts w:eastAsia="SimSun" w:cstheme="minorBidi"/>
          <w:color w:val="auto"/>
          <w:lang w:eastAsia="en-US"/>
        </w:rPr>
        <w:commentReference w:id="16"/>
      </w:r>
      <w:r w:rsidR="00975EA5">
        <w:t xml:space="preserve">(для </w:t>
      </w:r>
      <w:r w:rsidR="00975EA5" w:rsidRPr="00B31157">
        <w:t>тетрахлор-бензохинона-1,4 (пара-</w:t>
      </w:r>
      <w:proofErr w:type="spellStart"/>
      <w:r w:rsidR="00975EA5" w:rsidRPr="00B31157">
        <w:t>хлоранила</w:t>
      </w:r>
      <w:proofErr w:type="spellEnd"/>
      <w:r w:rsidR="00975EA5" w:rsidRPr="00B31157">
        <w:t>)</w:t>
      </w:r>
      <w:r w:rsidR="00975EA5">
        <w:t xml:space="preserve">) </w:t>
      </w:r>
      <w:sdt>
        <w:sdtPr>
          <w:id w:val="1091889601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Rat97 \l 1049 </w:instrText>
          </w:r>
          <w:r w:rsidR="00975EA5">
            <w:fldChar w:fldCharType="separate"/>
          </w:r>
          <w:r w:rsidR="00975EA5">
            <w:rPr>
              <w:noProof/>
            </w:rPr>
            <w:t>[14]</w:t>
          </w:r>
          <w:r w:rsidR="00975EA5">
            <w:fldChar w:fldCharType="end"/>
          </w:r>
        </w:sdtContent>
      </w:sdt>
      <w:r w:rsidR="00975EA5">
        <w:t xml:space="preserve">,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 w:rsidRPr="00975EA5">
        <w:t xml:space="preserve"> </w:t>
      </w:r>
      <w:r w:rsidR="00975EA5">
        <w:t xml:space="preserve">(для </w:t>
      </w:r>
      <w:proofErr w:type="spellStart"/>
      <w:r w:rsidR="00975EA5">
        <w:t>б</w:t>
      </w:r>
      <w:r w:rsidR="00975EA5" w:rsidRPr="00B31157">
        <w:t>ензофенона</w:t>
      </w:r>
      <w:proofErr w:type="spellEnd"/>
      <w:r w:rsidR="00975EA5">
        <w:t xml:space="preserve">) </w:t>
      </w:r>
      <w:sdt>
        <w:sdtPr>
          <w:id w:val="-1315798683"/>
          <w:citation/>
        </w:sdtPr>
        <w:sdtEndPr/>
        <w:sdtContent>
          <w:r w:rsidR="00975EA5">
            <w:fldChar w:fldCharType="begin"/>
          </w:r>
          <w:r w:rsidR="00975EA5">
            <w:instrText xml:space="preserve"> CITATION Бек76 \l 1049 </w:instrText>
          </w:r>
          <w:r w:rsidR="00975EA5">
            <w:fldChar w:fldCharType="separate"/>
          </w:r>
          <w:r w:rsidR="00975EA5">
            <w:rPr>
              <w:noProof/>
            </w:rPr>
            <w:t>[15]</w:t>
          </w:r>
          <w:r w:rsidR="00975EA5">
            <w:fldChar w:fldCharType="end"/>
          </w:r>
        </w:sdtContent>
      </w:sdt>
      <w:r w:rsidR="00975EA5">
        <w:t>. Б</w:t>
      </w:r>
      <w:r w:rsidR="00975EA5" w:rsidRPr="004601CE">
        <w:t>ольшое время жизни</w:t>
      </w:r>
      <w:r w:rsidR="00975EA5">
        <w:t xml:space="preserve"> </w:t>
      </w:r>
      <w:proofErr w:type="spellStart"/>
      <w:r w:rsidR="00975EA5" w:rsidRPr="004601CE">
        <w:t>фотовозбужденного</w:t>
      </w:r>
      <w:proofErr w:type="spellEnd"/>
      <w:r w:rsidR="00975EA5" w:rsidRPr="004601CE">
        <w:t xml:space="preserve">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proofErr w:type="spellStart"/>
      <w:r w:rsidR="00975EA5" w:rsidRPr="004601CE">
        <w:t>бирадикальн</w:t>
      </w:r>
      <w:r w:rsidR="00975EA5">
        <w:t>ое</w:t>
      </w:r>
      <w:proofErr w:type="spellEnd"/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Вал72 \l 1049 </w:instrText>
          </w:r>
          <w:r w:rsidR="00975EA5">
            <w:fldChar w:fldCharType="separate"/>
          </w:r>
          <w:r w:rsidR="00975EA5">
            <w:rPr>
              <w:noProof/>
            </w:rPr>
            <w:t>[16]</w:t>
          </w:r>
          <w:r w:rsidR="00975EA5">
            <w:fldChar w:fldCharType="end"/>
          </w:r>
        </w:sdtContent>
      </w:sdt>
      <w:r w:rsidR="00975EA5">
        <w:t>. Низшим возбужденным состоянием большинства пара-</w:t>
      </w:r>
      <w:proofErr w:type="spellStart"/>
      <w:r w:rsidR="00975EA5">
        <w:t>бензохинонов</w:t>
      </w:r>
      <w:proofErr w:type="spellEnd"/>
      <w:r w:rsidR="00975EA5">
        <w:t xml:space="preserve"> и </w:t>
      </w:r>
      <w:proofErr w:type="spellStart"/>
      <w:r w:rsidR="00975EA5">
        <w:t>камфорохинона</w:t>
      </w:r>
      <w:proofErr w:type="spellEnd"/>
      <w:r w:rsidR="00975EA5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состояние </w:t>
      </w:r>
      <w:sdt>
        <w:sdtPr>
          <w:id w:val="2012025708"/>
          <w:citation/>
        </w:sdtPr>
        <w:sdtEndPr/>
        <w:sdtContent>
          <w:r w:rsidR="00975EA5">
            <w:fldChar w:fldCharType="begin"/>
          </w:r>
          <w:r w:rsidR="00975EA5">
            <w:instrText xml:space="preserve">CITATION Чер06 \l 1049 </w:instrText>
          </w:r>
          <w:r w:rsidR="00975EA5">
            <w:fldChar w:fldCharType="separate"/>
          </w:r>
          <w:r w:rsidR="00975EA5">
            <w:rPr>
              <w:noProof/>
            </w:rPr>
            <w:t>[9]</w:t>
          </w:r>
          <w:r w:rsidR="00975EA5">
            <w:fldChar w:fldCharType="end"/>
          </w:r>
        </w:sdtContent>
      </w:sdt>
      <w:r w:rsidR="00975EA5">
        <w:t>.</w:t>
      </w:r>
    </w:p>
    <w:p w14:paraId="7C5104E3" w14:textId="75AFCB85" w:rsidR="00841974" w:rsidRDefault="00841974" w:rsidP="00975EA5">
      <w:pPr>
        <w:pStyle w:val="a3"/>
      </w:pPr>
    </w:p>
    <w:p w14:paraId="4B356988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9ECCD" wp14:editId="65FFDED0">
                <wp:extent cx="4249615" cy="3269241"/>
                <wp:effectExtent l="0" t="0" r="0" b="76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615" cy="3269241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5877E7" w:rsidRPr="004E4165" w:rsidRDefault="005877E7" w:rsidP="00CC12F7">
                              <w:pPr>
                                <w:pStyle w:val="af4"/>
                              </w:pPr>
                              <w:bookmarkStart w:id="17" w:name="_Ref134792185"/>
                              <w:bookmarkStart w:id="18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7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34.6pt;height:257.4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DC03B2" w14:textId="5812B102" w:rsidR="005877E7" w:rsidRPr="004E4165" w:rsidRDefault="005877E7" w:rsidP="00CC12F7">
                        <w:pPr>
                          <w:pStyle w:val="af4"/>
                        </w:pPr>
                        <w:bookmarkStart w:id="19" w:name="_Ref134792185"/>
                        <w:bookmarkStart w:id="20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9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20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E4FDF" w14:textId="125D1BC7" w:rsidR="00841974" w:rsidRDefault="00841974" w:rsidP="00841974">
      <w:pPr>
        <w:pStyle w:val="a3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3"/>
      </w:pPr>
      <w:bookmarkStart w:id="21" w:name="_Hlk134744485"/>
      <w:bookmarkEnd w:id="11"/>
      <w:bookmarkEnd w:id="14"/>
      <w:r>
        <w:t>Промежуточные состояния</w:t>
      </w:r>
    </w:p>
    <w:p w14:paraId="7C7906A7" w14:textId="18FF5299" w:rsidR="00CD36C3" w:rsidRPr="00CD36C3" w:rsidRDefault="00CD36C3" w:rsidP="00CD36C3">
      <w:pPr>
        <w:pStyle w:val="a3"/>
      </w:pPr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</w:t>
      </w:r>
      <w:commentRangeStart w:id="22"/>
      <w:r>
        <w:t xml:space="preserve">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w:commentRangeEnd w:id="22"/>
      <w:r w:rsidR="00962A62">
        <w:rPr>
          <w:rStyle w:val="afc"/>
          <w:rFonts w:eastAsia="SimSun" w:cstheme="minorBidi"/>
          <w:color w:val="auto"/>
          <w:lang w:eastAsia="en-US"/>
        </w:rPr>
        <w:commentReference w:id="22"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17A44B95" w14:textId="737C535F" w:rsidR="00841974" w:rsidRDefault="00841974" w:rsidP="00705F91">
      <w:pPr>
        <w:pStyle w:val="a3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EndPr/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EndPr/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EndPr/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EndPr/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EC08B8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EndPr/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23"/>
      <w:r>
        <w:t>схемой</w:t>
      </w:r>
      <w:commentRangeEnd w:id="23"/>
      <w:r>
        <w:rPr>
          <w:rStyle w:val="afc"/>
          <w:rFonts w:eastAsia="SimSun" w:cstheme="minorBidi"/>
          <w:color w:val="auto"/>
          <w:lang w:eastAsia="en-US"/>
        </w:rPr>
        <w:commentReference w:id="23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24"/>
      <w:r w:rsidR="007578C9">
        <w:t>существу</w:t>
      </w:r>
      <w:commentRangeEnd w:id="24"/>
      <w:proofErr w:type="gramEnd"/>
      <w:r w:rsidR="007578C9">
        <w:rPr>
          <w:rStyle w:val="afc"/>
          <w:rFonts w:eastAsia="SimSun" w:cstheme="minorBidi"/>
          <w:color w:val="auto"/>
          <w:lang w:eastAsia="en-US"/>
        </w:rPr>
        <w:commentReference w:id="24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5877E7" w:rsidRPr="00596DA9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5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5877E7" w:rsidRPr="00596DA9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6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3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EndPr/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EndPr/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3"/>
      </w:pPr>
      <w:r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фотоакцепторов,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EndPr/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3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EndPr/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EndPr/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07CDD756" w:rsidR="000C5EC1" w:rsidRDefault="00841974" w:rsidP="003908B4">
      <w:pPr>
        <w:pStyle w:val="a3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EndPr/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7"/>
      <w:commentRangeEnd w:id="27"/>
      <w:r w:rsidR="00962A62">
        <w:rPr>
          <w:rStyle w:val="afc"/>
          <w:rFonts w:eastAsia="SimSun" w:cstheme="minorBidi"/>
          <w:color w:val="auto"/>
          <w:lang w:eastAsia="en-US"/>
        </w:rPr>
        <w:commentReference w:id="27"/>
      </w:r>
    </w:p>
    <w:p w14:paraId="4886E9A4" w14:textId="6A1020F9" w:rsidR="000C5EC1" w:rsidRDefault="000C5EC1" w:rsidP="003D68D9">
      <w:pPr>
        <w:pStyle w:val="aff5"/>
      </w:pPr>
    </w:p>
    <w:p w14:paraId="6B7E73C8" w14:textId="43605973" w:rsidR="00841974" w:rsidRDefault="00841974" w:rsidP="000C5EC1">
      <w:pPr>
        <w:pStyle w:val="a2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5877E7" w:rsidRPr="00CD162B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8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5877E7" w:rsidRPr="00CD162B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9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5EEF6D1C" w:rsidR="00841974" w:rsidRDefault="00841974" w:rsidP="00B255AC">
      <w:pPr>
        <w:pStyle w:val="a3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30"/>
      <w:r w:rsidR="00C312D0">
        <w:t>для</w:t>
      </w:r>
      <w:commentRangeEnd w:id="30"/>
      <w:r w:rsidR="00AF5E47">
        <w:rPr>
          <w:rStyle w:val="afc"/>
          <w:rFonts w:eastAsia="SimSun" w:cstheme="minorBidi"/>
          <w:color w:val="auto"/>
          <w:lang w:eastAsia="en-US"/>
        </w:rPr>
        <w:commentReference w:id="30"/>
      </w:r>
      <w:r w:rsidR="00C312D0">
        <w:t xml:space="preserve">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3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3"/>
      </w:pPr>
      <w:bookmarkStart w:id="31" w:name="_Hlk134744608"/>
      <w:bookmarkEnd w:id="21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3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062D6022" w:rsidR="00841974" w:rsidRDefault="00CC12F7" w:rsidP="00CC12F7">
      <w:pPr>
        <w:pStyle w:val="a3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32"/>
      <w:r w:rsidR="00841974">
        <w:t>отрывается</w:t>
      </w:r>
      <w:commentRangeEnd w:id="32"/>
      <w:r w:rsidR="00851DCF">
        <w:rPr>
          <w:rStyle w:val="afc"/>
          <w:rFonts w:eastAsia="SimSun" w:cstheme="minorBidi"/>
          <w:color w:val="auto"/>
          <w:lang w:eastAsia="en-US"/>
        </w:rPr>
        <w:commentReference w:id="32"/>
      </w:r>
      <w:r w:rsidR="00841974">
        <w:t xml:space="preserve"> водород </w:t>
      </w:r>
      <w:sdt>
        <w:sdtPr>
          <w:id w:val="-156387501"/>
          <w:citation/>
        </w:sdtPr>
        <w:sdtEndPr/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</w:t>
      </w:r>
      <w:r w:rsidR="00841974">
        <w:lastRenderedPageBreak/>
        <w:t xml:space="preserve">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5877E7" w:rsidRPr="0000039C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3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3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EkOjA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ftSFio/AYcGIVa4kaxml0InHdFrZtTgxsck3iV3HN8&#10;iko100h1VkRKZd58bt77o6ZYjUiDF2Ea2V9W1N8B1VOJavvnozdMbyx6Q67qM4VM04AmmNhgXNWb&#10;hVH1KzxWM38KlqhkOGsaud48c+27hMeO8dksOLVXyZW81riA0qBYz+vLzStqdKdlh3o+U72eDiTd&#10;+rYsz1ZOFSLo3fPastjRDW0HKzw1sPbesrvj4PXp8T79Dw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EkO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5877E7" w:rsidRPr="0000039C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4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34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3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EndPr/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5877E7" w:rsidRPr="00C52238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5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35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QIY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JgXfmeusmtgYBRqiblgNTsXuO+SWjejBhMcm3iV3At88lLV&#10;k0i1UkQKZd5+ad/ro6Y4jUiNF2ES2TdL6mdA+Uyi2nDpOsF0wrwT5LI6Vcg0CdEEEQbGlZ2YG1W9&#10;wmM19bfgiEqGuyaR68RT17xLeOwYn06DUjNKLuWVxgBKAmM9ri/Xr6jRLZcd6vlcdXzao3Sj26A8&#10;XTqVi8D3WxRbuMHtIIWnBtLOW3Z3HbRuH++T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AECGI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5877E7" w:rsidRPr="00C52238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6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36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3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5877E7" w:rsidRPr="00AC5B99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7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5877E7" w:rsidRPr="00AC5B99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8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3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EndPr/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5877E7" w:rsidRPr="005B71AB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5877E7" w:rsidRPr="005B71AB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31"/>
    <w:p w14:paraId="0DD13183" w14:textId="731CF236" w:rsidR="00D1407E" w:rsidRDefault="00D1407E" w:rsidP="00D1407E">
      <w:pPr>
        <w:pStyle w:val="a3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EndPr/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EndPr/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EndPr/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9"/>
      <w:r>
        <w:t>схеме</w:t>
      </w:r>
      <w:commentRangeEnd w:id="39"/>
      <w:r w:rsidR="0008703F">
        <w:rPr>
          <w:rStyle w:val="afc"/>
          <w:rFonts w:eastAsia="SimSun" w:cstheme="minorBidi"/>
          <w:color w:val="auto"/>
          <w:lang w:eastAsia="en-US"/>
        </w:rPr>
        <w:commentReference w:id="39"/>
      </w:r>
      <w:r>
        <w:t>:</w:t>
      </w:r>
    </w:p>
    <w:p w14:paraId="69597D23" w14:textId="1D9573FE" w:rsidR="00383542" w:rsidRDefault="00D1407E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5877E7" w:rsidRPr="00792709" w:rsidRDefault="005877E7" w:rsidP="00CC12F7">
                              <w:pPr>
                                <w:pStyle w:val="af4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5877E7" w:rsidRPr="00792709" w:rsidRDefault="005877E7" w:rsidP="00CC12F7">
                        <w:pPr>
                          <w:pStyle w:val="af4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3"/>
      </w:pPr>
      <w:r>
        <w:t xml:space="preserve">Стабильность продуктов реакции </w:t>
      </w:r>
      <w:commentRangeStart w:id="40"/>
      <w:r>
        <w:t>фотовосстановления</w:t>
      </w:r>
      <w:commentRangeEnd w:id="40"/>
      <w:r w:rsidR="00A90BCC">
        <w:rPr>
          <w:rStyle w:val="afc"/>
          <w:rFonts w:eastAsia="SimSun" w:cstheme="minorBidi"/>
          <w:b w:val="0"/>
          <w:color w:val="auto"/>
          <w:lang w:eastAsia="en-US"/>
        </w:rPr>
        <w:commentReference w:id="40"/>
      </w:r>
    </w:p>
    <w:p w14:paraId="2F436E8E" w14:textId="5ED774DD" w:rsidR="00383542" w:rsidRDefault="00450EDD" w:rsidP="00290724">
      <w:pPr>
        <w:pStyle w:val="a3"/>
      </w:pPr>
      <w:r>
        <w:t xml:space="preserve">Согласно статье </w:t>
      </w:r>
      <w:sdt>
        <w:sdtPr>
          <w:id w:val="317934023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EndPr/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40201F">
            <w:rPr>
              <w:b/>
              <w:bCs/>
              <w:noProof/>
            </w:rPr>
            <w:t xml:space="preserve"> </w:t>
          </w:r>
          <w:r w:rsidR="0040201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5877E7" w:rsidRPr="006A2715" w:rsidRDefault="005877E7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Распад кетола.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0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yCDfgMAAAQ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R+CBFmZjq/AgdWo5boHmf4qcR558z5KbO4wTGJV8m/wqeodJNR3VmUlNq+f2g+&#10;+KOmWKWkwYuQUffLgoU7oHqpUO3wfPSG7Y1Zb6hFfayRKQoINNHEBuur3iysrt/isZqEU7DEFMdZ&#10;GfW9eezbdwmPHReTSXRqr5JzdWlwAQ2jYgOvb1ZvmTVdVTzqeaF7PW1JuvUNLDszWXgwHfV+w2JH&#10;N7QdrfjUwLrzlt0eR6+bx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uMgg3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1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28" o:title=""/>
                </v:shape>
                <v:shape id="Надпись 31" o:spid="_x0000_s1052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5877E7" w:rsidRPr="006A2715" w:rsidRDefault="005877E7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Распад кетола.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166A938B" w:rsidR="00A743F4" w:rsidRDefault="00A743F4" w:rsidP="0040201F">
      <w:pPr>
        <w:pStyle w:val="a3"/>
      </w:pPr>
      <w:r>
        <w:t>Согласно все той же статье</w:t>
      </w:r>
      <w:sdt>
        <w:sdtPr>
          <w:id w:val="1254013785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, разлагается под действием УФ-излучения, давая </w:t>
      </w:r>
      <w:proofErr w:type="spellStart"/>
      <w:r>
        <w:t>фенантренхингидрон</w:t>
      </w:r>
      <w:proofErr w:type="spellEnd"/>
      <w:r>
        <w:t xml:space="preserve">, бензальдегид, </w:t>
      </w:r>
      <w:proofErr w:type="spellStart"/>
      <w:r>
        <w:t>си</w:t>
      </w:r>
      <w:r w:rsidR="00B04A91">
        <w:t>н</w:t>
      </w:r>
      <w:r>
        <w:t>-дифенилэтан</w:t>
      </w:r>
      <w:proofErr w:type="spellEnd"/>
      <w:r>
        <w:t xml:space="preserve">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EndPr/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B56920" w:rsidRPr="00CC12F7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41"/>
      <w:proofErr w:type="gramStart"/>
      <w:r>
        <w:t>по-видимому</w:t>
      </w:r>
      <w:commentRangeEnd w:id="41"/>
      <w:proofErr w:type="gramEnd"/>
      <w:r>
        <w:rPr>
          <w:rStyle w:val="afc"/>
          <w:rFonts w:eastAsia="SimSun" w:cstheme="minorBidi"/>
          <w:color w:val="auto"/>
          <w:lang w:eastAsia="en-US"/>
        </w:rPr>
        <w:commentReference w:id="41"/>
      </w:r>
      <w:r>
        <w:t>, идет по радикальному механизму:</w:t>
      </w:r>
    </w:p>
    <w:p w14:paraId="712D8E77" w14:textId="39AFC1C4" w:rsidR="00A743F4" w:rsidRDefault="00A743F4" w:rsidP="0040201F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5877E7" w:rsidRPr="00390489" w:rsidRDefault="005877E7" w:rsidP="00A743F4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3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XdxMXcDAAAC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54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0" o:title=""/>
                </v:shape>
                <v:shape id="Надпись 33" o:spid="_x0000_s1055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5877E7" w:rsidRPr="00390489" w:rsidRDefault="005877E7" w:rsidP="00A743F4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7BEAF0E9" w:rsidR="00383542" w:rsidRDefault="00B56920" w:rsidP="00B56920">
      <w:pPr>
        <w:pStyle w:val="a3"/>
      </w:pPr>
      <w:r>
        <w:t xml:space="preserve">В работе </w:t>
      </w:r>
      <w:sdt>
        <w:sdtPr>
          <w:id w:val="-620839763"/>
          <w:citation/>
        </w:sdtPr>
        <w:sdtEndPr/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1174A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 xml:space="preserve">етодом ЯМР сразу после облучения было установлено, что все образующиеся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Подтверждает такой механизма распада </w:t>
      </w:r>
      <w:proofErr w:type="spellStart"/>
      <w:r>
        <w:t>фенолэфира</w:t>
      </w:r>
      <w:proofErr w:type="spellEnd"/>
      <w:r>
        <w:t xml:space="preserve"> 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 растворителя.</w:t>
      </w:r>
    </w:p>
    <w:p w14:paraId="030A69E4" w14:textId="6A32E173" w:rsidR="00B56920" w:rsidRDefault="00B56920" w:rsidP="00B56920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5877E7" w:rsidRPr="00017EE8" w:rsidRDefault="005877E7" w:rsidP="00B56920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98811"/>
                              <w:bookmarkStart w:id="43" w:name="_Ref134898808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bookmarkEnd w:id="42"/>
                              <w:r>
                                <w:t>. Механизм распада аминозамещенного фенолэфира</w:t>
                              </w:r>
                              <w:bookmarkEnd w:id="4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6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VMkd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57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32" o:title=""/>
                </v:shape>
                <v:shape id="Надпись 48" o:spid="_x0000_s1058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5877E7" w:rsidRPr="00017EE8" w:rsidRDefault="005877E7" w:rsidP="00B56920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4" w:name="_Ref134898811"/>
                        <w:bookmarkStart w:id="45" w:name="_Ref134898808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bookmarkEnd w:id="44"/>
                        <w:r>
                          <w:t>. Механизм распада аминозамещенного фенолэфира</w:t>
                        </w:r>
                        <w:bookmarkEnd w:id="45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5C3379B4" w:rsidR="00CC5A5F" w:rsidRDefault="00CC5A5F" w:rsidP="00CC5A5F">
      <w:pPr>
        <w:pStyle w:val="a2"/>
      </w:pPr>
      <w:r>
        <w:t xml:space="preserve">Значения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6"/>
      <w:r>
        <w:t>однозначно определить константы распада</w:t>
      </w:r>
      <w:commentRangeEnd w:id="46"/>
      <w:r>
        <w:rPr>
          <w:rStyle w:val="afc"/>
          <w:rFonts w:eastAsia="SimSun" w:cstheme="minorBidi"/>
          <w:color w:val="auto"/>
          <w:lang w:eastAsia="en-US"/>
        </w:rPr>
        <w:commentReference w:id="46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5"/>
      </w:pPr>
    </w:p>
    <w:p w14:paraId="3B03B19B" w14:textId="70C71FD4" w:rsidR="00D35582" w:rsidRDefault="00D35582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5877E7" w:rsidRPr="001A6EFC" w:rsidRDefault="005877E7" w:rsidP="00D35582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7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7"/>
                              <w:r>
      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59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PRw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">
                <v:group id="Группа 44" o:spid="_x0000_s1060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1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5" o:title="" croptop="564f" cropright="27600f"/>
                  </v:shape>
                  <v:shape id="Рисунок 43" o:spid="_x0000_s1062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36" o:title="" croptop="1431f" cropbottom="1231f" cropright="25230f"/>
                  </v:shape>
                </v:group>
                <v:shape id="Надпись 45" o:spid="_x0000_s1063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5877E7" w:rsidRPr="001A6EFC" w:rsidRDefault="005877E7" w:rsidP="00D35582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8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8"/>
                        <w:r>
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5"/>
      </w:pPr>
    </w:p>
    <w:p w14:paraId="1BA61898" w14:textId="0514931F" w:rsidR="00D46C54" w:rsidRDefault="00844787" w:rsidP="00460A9A">
      <w:pPr>
        <w:pStyle w:val="33"/>
        <w:rPr>
          <w:noProof/>
        </w:rPr>
      </w:pPr>
      <w:commentRangeStart w:id="49"/>
      <w:r>
        <w:rPr>
          <w:noProof/>
        </w:rPr>
        <w:t>Радикальные</w:t>
      </w:r>
      <w:commentRangeEnd w:id="49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49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3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50"/>
      <w:proofErr w:type="spellStart"/>
      <w:r w:rsidRPr="002C1E0A">
        <w:t>фенолэфиры</w:t>
      </w:r>
      <w:commentRangeEnd w:id="50"/>
      <w:proofErr w:type="spellEnd"/>
      <w:r w:rsidR="00026A25">
        <w:rPr>
          <w:rStyle w:val="afc"/>
          <w:rFonts w:eastAsia="SimSun" w:cstheme="minorBidi"/>
          <w:color w:val="auto"/>
          <w:lang w:eastAsia="en-US"/>
        </w:rPr>
        <w:commentReference w:id="50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5877E7" w:rsidRPr="00E43886" w:rsidRDefault="005877E7" w:rsidP="00EA584A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1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5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4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">
                <v:shape id="Рисунок 50" o:spid="_x0000_s1065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38" o:title=""/>
                </v:shape>
                <v:shape id="Надпись 51" o:spid="_x0000_s1066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5877E7" w:rsidRPr="00E43886" w:rsidRDefault="005877E7" w:rsidP="00EA584A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2" w:name="_Ref134865353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13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5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750D7628" w:rsidR="00CC5A5F" w:rsidRPr="00CC5A5F" w:rsidRDefault="00CC5A5F" w:rsidP="00CC5A5F">
      <w:pPr>
        <w:pStyle w:val="a3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53"/>
      <w:commentRangeStart w:id="54"/>
      <w:r w:rsidRPr="00CC5A5F">
        <w:t>приводит</w:t>
      </w:r>
      <w:commentRangeEnd w:id="53"/>
      <w:r w:rsidRPr="00CC5A5F">
        <w:rPr>
          <w:rStyle w:val="afc"/>
          <w:rFonts w:eastAsia="SimSun" w:cstheme="minorBidi"/>
          <w:color w:val="auto"/>
          <w:lang w:eastAsia="en-US"/>
        </w:rPr>
        <w:commentReference w:id="53"/>
      </w:r>
      <w:commentRangeEnd w:id="54"/>
      <w:r w:rsidR="00B04A91">
        <w:rPr>
          <w:rStyle w:val="afc"/>
          <w:rFonts w:eastAsia="SimSun" w:cstheme="minorBidi"/>
          <w:color w:val="auto"/>
          <w:lang w:eastAsia="en-US"/>
        </w:rPr>
        <w:commentReference w:id="54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EndPr/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Pr="00CC5A5F">
            <w:rPr>
              <w:noProof/>
            </w:rPr>
            <w:t>[31]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352A4E0E" w:rsidR="00D46C54" w:rsidRDefault="00CC5A5F" w:rsidP="00CC5A5F">
      <w:pPr>
        <w:pStyle w:val="aff5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5877E7" w:rsidRPr="00C503EE" w:rsidRDefault="005877E7" w:rsidP="00CC5A5F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67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IlsSX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68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0" o:title=""/>
                </v:shape>
                <v:shape id="Надпись 28" o:spid="_x0000_s1069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5877E7" w:rsidRPr="00C503EE" w:rsidRDefault="005877E7" w:rsidP="00CC5A5F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13C0A" w14:textId="186D306F" w:rsidR="00683E4E" w:rsidRPr="005877E7" w:rsidRDefault="00683E4E" w:rsidP="00683E4E">
      <w:pPr>
        <w:pStyle w:val="a3"/>
      </w:pPr>
      <w:r>
        <w:t>Реакции гибели подробно описаны в</w:t>
      </w:r>
    </w:p>
    <w:p w14:paraId="2F4057DC" w14:textId="77777777" w:rsidR="00844787" w:rsidRDefault="00844787" w:rsidP="00844787">
      <w:pPr>
        <w:pStyle w:val="33"/>
      </w:pPr>
      <w:commentRangeStart w:id="55"/>
      <w:r>
        <w:t>Фотолиз</w:t>
      </w:r>
      <w:commentRangeEnd w:id="55"/>
      <w:r w:rsidR="00543881">
        <w:rPr>
          <w:rStyle w:val="afc"/>
          <w:rFonts w:eastAsia="SimSun" w:cstheme="minorBidi"/>
          <w:b w:val="0"/>
          <w:color w:val="auto"/>
          <w:lang w:eastAsia="en-US"/>
        </w:rPr>
        <w:commentReference w:id="55"/>
      </w:r>
    </w:p>
    <w:p w14:paraId="18E9D7EF" w14:textId="77777777" w:rsidR="005D3CA7" w:rsidRDefault="00844787" w:rsidP="00844787">
      <w:pPr>
        <w:pStyle w:val="a3"/>
      </w:pPr>
      <w:r>
        <w:t xml:space="preserve">В исследовании </w:t>
      </w:r>
      <w:sdt>
        <w:sdtPr>
          <w:id w:val="-396365909"/>
          <w:citation/>
        </w:sdtPr>
        <w:sdtEndPr/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5877E7" w:rsidRPr="00E7678A" w:rsidRDefault="005877E7" w:rsidP="005D3CA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fldSimple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0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Oqd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Wh7f3WQhV3AMEoFBPvutXsSuDCG2rdnBo84djEWHKv&#10;8Slrtckj1UkRqZT59kP7Xh9FxWlENhgJeWS/WVH/CNQvJcrt50cvmF5Y9IJcNRcKqSYhmiDCwLi6&#10;F0ujmreYVjN/C46oZLgrj1wvXrh2MGHaMT6bBaX2LbmRtxovUBIo64F9s31Lje7I7FDQV6on1BGn&#10;W90W5tnKqVIEwj+g2OENcgcpzBpIB8Ps8TpoPUzv878B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Y6p2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1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42" o:title=""/>
                </v:shape>
                <v:shape id="Надпись 57" o:spid="_x0000_s1072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5877E7" w:rsidRPr="00E7678A" w:rsidRDefault="005877E7" w:rsidP="005D3CA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15</w:t>
                          </w:r>
                        </w:fldSimple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3"/>
      </w:pPr>
      <w:r>
        <w:lastRenderedPageBreak/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3"/>
      </w:pPr>
    </w:p>
    <w:p w14:paraId="1D9D643A" w14:textId="22115609" w:rsidR="00844787" w:rsidRPr="00231678" w:rsidRDefault="00844787" w:rsidP="00231678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5877E7" w:rsidRPr="00EF334A" w:rsidRDefault="005877E7" w:rsidP="0084478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16</w:t>
                                </w:r>
                              </w:fldSimple>
                              <w:r>
                                <w:t>. Схема декарбонилирования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3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AIIjw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">
                <v:shape id="Рисунок 53" o:spid="_x0000_s1074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44" o:title=""/>
                </v:shape>
                <v:shape id="Надпись 54" o:spid="_x0000_s1075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5877E7" w:rsidRPr="00EF334A" w:rsidRDefault="005877E7" w:rsidP="0084478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16</w:t>
                          </w:r>
                        </w:fldSimple>
                        <w:r>
                          <w:t>. Схема декарбонилирования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3"/>
      </w:pPr>
    </w:p>
    <w:p w14:paraId="6B8B41A8" w14:textId="0339242B" w:rsidR="003608D7" w:rsidRDefault="003608D7" w:rsidP="00CC12F7">
      <w:pPr>
        <w:pStyle w:val="33"/>
      </w:pPr>
      <w:commentRangeStart w:id="56"/>
      <w:commentRangeStart w:id="57"/>
      <w:r>
        <w:t>Ингибирование</w:t>
      </w:r>
      <w:commentRangeEnd w:id="56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56"/>
      </w:r>
      <w:commentRangeEnd w:id="57"/>
      <w:r w:rsidR="00B04A91">
        <w:rPr>
          <w:rStyle w:val="afc"/>
          <w:rFonts w:eastAsia="SimSun" w:cstheme="minorBidi"/>
          <w:b w:val="0"/>
          <w:color w:val="auto"/>
          <w:lang w:eastAsia="en-US"/>
        </w:rPr>
        <w:commentReference w:id="57"/>
      </w:r>
    </w:p>
    <w:p w14:paraId="0B6723B8" w14:textId="19707E5F" w:rsidR="003608D7" w:rsidRPr="00EE2A7A" w:rsidRDefault="003608D7" w:rsidP="003608D7">
      <w:pPr>
        <w:pStyle w:val="a3"/>
      </w:pPr>
    </w:p>
    <w:p w14:paraId="33596D11" w14:textId="4D76155C" w:rsidR="00383542" w:rsidRDefault="004D45E5" w:rsidP="00CC12F7">
      <w:pPr>
        <w:pStyle w:val="33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3"/>
      </w:pPr>
      <w:proofErr w:type="spellStart"/>
      <w:r>
        <w:rPr>
          <w:lang w:val="en-US"/>
        </w:rPr>
        <w:t>Encias</w:t>
      </w:r>
      <w:proofErr w:type="spellEnd"/>
      <w:r w:rsidRPr="00EE2A7A">
        <w:t xml:space="preserve">1990 </w:t>
      </w:r>
      <w:proofErr w:type="spellStart"/>
      <w:r>
        <w:rPr>
          <w:lang w:val="en-US"/>
        </w:rPr>
        <w:t>polimerisatiion</w:t>
      </w:r>
      <w:proofErr w:type="spellEnd"/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E2A7A" w:rsidRDefault="00CC12F7" w:rsidP="00CC12F7">
      <w:pPr>
        <w:pStyle w:val="a3"/>
        <w:rPr>
          <w:strike/>
          <w:lang w:val="en-US"/>
        </w:rPr>
      </w:pPr>
      <w:r w:rsidRPr="00543881">
        <w:rPr>
          <w:strike/>
        </w:rPr>
        <w:t>Промежуточный</w:t>
      </w:r>
      <w:r w:rsidRPr="00EE2A7A">
        <w:rPr>
          <w:strike/>
          <w:lang w:val="en-US"/>
        </w:rPr>
        <w:t xml:space="preserve"> </w:t>
      </w:r>
      <w:r w:rsidRPr="00543881">
        <w:rPr>
          <w:strike/>
        </w:rPr>
        <w:t>механизм</w:t>
      </w:r>
      <w:r w:rsidRPr="00EE2A7A">
        <w:rPr>
          <w:strike/>
          <w:lang w:val="en-US"/>
        </w:rPr>
        <w:t>:</w:t>
      </w:r>
    </w:p>
    <w:p w14:paraId="12103BB8" w14:textId="7D0B955C" w:rsidR="00CC12F7" w:rsidRPr="00543881" w:rsidRDefault="00CC12F7" w:rsidP="00CC12F7">
      <w:pPr>
        <w:pStyle w:val="a3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543881" w:rsidRDefault="004D45E5" w:rsidP="00CC12F7">
      <w:pPr>
        <w:pStyle w:val="a3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EndPr/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[34]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lastRenderedPageBreak/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EndPr/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[35]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3"/>
      </w:pPr>
      <w:bookmarkStart w:id="58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3"/>
      </w:pPr>
      <w:r>
        <w:t>Проблемы моделирования</w:t>
      </w:r>
    </w:p>
    <w:p w14:paraId="19913409" w14:textId="28659628" w:rsidR="00CF5229" w:rsidRDefault="005C7FEA" w:rsidP="00D87B12">
      <w:pPr>
        <w:pStyle w:val="a3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3"/>
            </w:pPr>
          </w:p>
        </w:tc>
        <w:tc>
          <w:tcPr>
            <w:tcW w:w="4000" w:type="pct"/>
          </w:tcPr>
          <w:p w14:paraId="6CB39467" w14:textId="4EA3DABA" w:rsidR="00EB3250" w:rsidRDefault="001C3AA6" w:rsidP="0020671A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3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9"/>
      <w:r w:rsidR="00E452D9">
        <w:t>высоки</w:t>
      </w:r>
      <w:commentRangeEnd w:id="59"/>
      <w:r w:rsidR="00E452D9">
        <w:rPr>
          <w:rStyle w:val="afc"/>
          <w:rFonts w:eastAsia="SimSun" w:cstheme="minorBidi"/>
          <w:color w:val="auto"/>
          <w:lang w:eastAsia="en-US"/>
        </w:rPr>
        <w:commentReference w:id="59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60"/>
      <w:r w:rsidR="00E452D9">
        <w:t>10</w:t>
      </w:r>
      <w:commentRangeEnd w:id="60"/>
      <w:r w:rsidR="00E452D9">
        <w:rPr>
          <w:rStyle w:val="afc"/>
          <w:rFonts w:eastAsia="SimSun" w:cstheme="minorBidi"/>
          <w:color w:val="auto"/>
          <w:lang w:eastAsia="en-US"/>
        </w:rPr>
        <w:commentReference w:id="60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3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3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3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3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3"/>
            </w:pPr>
          </w:p>
        </w:tc>
        <w:tc>
          <w:tcPr>
            <w:tcW w:w="4000" w:type="pct"/>
          </w:tcPr>
          <w:p w14:paraId="713B93C0" w14:textId="550FAEF5" w:rsidR="00001B31" w:rsidRPr="00001B31" w:rsidRDefault="001C3AA6" w:rsidP="00D87B12">
            <w:pPr>
              <w:pStyle w:val="a3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1C3AA6" w:rsidP="00D87B12">
            <w:pPr>
              <w:pStyle w:val="a3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3"/>
      </w:pPr>
      <w:r>
        <w:t>Систему можно записать в операторном виде: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3"/>
            </w:pPr>
          </w:p>
        </w:tc>
        <w:tc>
          <w:tcPr>
            <w:tcW w:w="4000" w:type="pct"/>
          </w:tcPr>
          <w:p w14:paraId="309BBF37" w14:textId="6FE5A59D" w:rsidR="00FE72FE" w:rsidRPr="00FE72FE" w:rsidRDefault="001C3AA6" w:rsidP="00D87B12">
            <w:pPr>
              <w:pStyle w:val="a3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1C3AA6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1C3AA6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3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3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3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3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3"/>
      </w:pPr>
      <w:bookmarkStart w:id="61" w:name="_Hlk134744679"/>
      <w:bookmarkEnd w:id="58"/>
      <w:r>
        <w:t>Дискретизация по времени</w:t>
      </w:r>
    </w:p>
    <w:p w14:paraId="31E62F58" w14:textId="23F2A583" w:rsidR="00A902F1" w:rsidRDefault="00A902F1" w:rsidP="00D87B12">
      <w:pPr>
        <w:pStyle w:val="a3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EndPr/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EndPr/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3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3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05A357F1" w14:textId="61BD2F59" w:rsidR="006838B0" w:rsidRDefault="001C3AA6" w:rsidP="006838B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3"/>
              <w:jc w:val="center"/>
            </w:pPr>
            <w:bookmarkStart w:id="62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62"/>
          </w:p>
        </w:tc>
      </w:tr>
    </w:tbl>
    <w:p w14:paraId="7553C8F2" w14:textId="6B55F2DE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1C3AA6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1C3AA6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3"/>
              <w:jc w:val="center"/>
            </w:pPr>
            <w:bookmarkStart w:id="63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63"/>
          </w:p>
        </w:tc>
      </w:tr>
    </w:tbl>
    <w:p w14:paraId="0606CF9D" w14:textId="5DB2F1A5" w:rsidR="00A410D0" w:rsidRDefault="001C3AA6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64"/>
      <w:proofErr w:type="spellStart"/>
      <w:r w:rsidR="007A699D" w:rsidRPr="007A699D">
        <w:t>нижнетреугольной</w:t>
      </w:r>
      <w:commentRangeEnd w:id="64"/>
      <w:proofErr w:type="spellEnd"/>
      <w:r w:rsidR="00D04235">
        <w:rPr>
          <w:rStyle w:val="afc"/>
          <w:rFonts w:eastAsia="SimSun" w:cstheme="minorBidi"/>
          <w:color w:val="auto"/>
          <w:lang w:eastAsia="en-US"/>
        </w:rPr>
        <w:commentReference w:id="64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EndPr/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3"/>
            </w:pPr>
          </w:p>
        </w:tc>
        <w:tc>
          <w:tcPr>
            <w:tcW w:w="4000" w:type="pct"/>
          </w:tcPr>
          <w:p w14:paraId="6E9B4D97" w14:textId="41614030" w:rsidR="00EA5198" w:rsidRDefault="001C3AA6" w:rsidP="00EA5198">
            <w:pPr>
              <w:pStyle w:val="a2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2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3"/>
      </w:pPr>
      <w:bookmarkStart w:id="65" w:name="_Hlk134744698"/>
      <w:bookmarkEnd w:id="61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EndPr/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3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7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3"/>
            </w:pPr>
          </w:p>
        </w:tc>
        <w:tc>
          <w:tcPr>
            <w:tcW w:w="4049" w:type="pct"/>
          </w:tcPr>
          <w:p w14:paraId="56ABC668" w14:textId="5585EDA5" w:rsidR="004D1C05" w:rsidRDefault="001C3AA6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3"/>
        <w:rPr>
          <w:color w:val="111111"/>
        </w:rPr>
      </w:pPr>
      <w:r>
        <w:lastRenderedPageBreak/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EndPr/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3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EndPr/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3"/>
            </w:pPr>
          </w:p>
        </w:tc>
        <w:tc>
          <w:tcPr>
            <w:tcW w:w="4000" w:type="pct"/>
          </w:tcPr>
          <w:p w14:paraId="6E306884" w14:textId="6EE19BCF" w:rsidR="00A807B9" w:rsidRDefault="001C3AA6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3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1C3AA6" w:rsidP="00234C78">
      <w:pPr>
        <w:pStyle w:val="a3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3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3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3"/>
        <w:ind w:firstLine="0"/>
        <w:rPr>
          <w:color w:val="111111"/>
        </w:rPr>
      </w:pPr>
      <w:commentRangeStart w:id="66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66"/>
      <w:r>
        <w:rPr>
          <w:rStyle w:val="afc"/>
          <w:rFonts w:eastAsia="SimSun" w:cstheme="minorBidi"/>
          <w:color w:val="auto"/>
          <w:lang w:eastAsia="en-US"/>
        </w:rPr>
        <w:commentReference w:id="66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3"/>
      </w:pPr>
      <w:bookmarkStart w:id="67" w:name="_Hlk134744726"/>
      <w:bookmarkEnd w:id="65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3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</w:t>
      </w:r>
      <w:r>
        <w:lastRenderedPageBreak/>
        <w:t>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EndPr/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3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EndPr/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3"/>
            </w:pPr>
          </w:p>
        </w:tc>
        <w:tc>
          <w:tcPr>
            <w:tcW w:w="3981" w:type="pct"/>
          </w:tcPr>
          <w:p w14:paraId="26E2E33B" w14:textId="7437F687" w:rsidR="00B30060" w:rsidRDefault="001C3AA6" w:rsidP="0020671A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2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2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2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3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0470A5E2" w14:textId="44EE0BE1" w:rsidR="004D1C5D" w:rsidRDefault="001C3AA6" w:rsidP="0020671A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2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2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3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3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3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 xml:space="preserve"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</w:t>
      </w:r>
      <w:r w:rsidRPr="004D3883">
        <w:lastRenderedPageBreak/>
        <w:t>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EndPr/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3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EndPr/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3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3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EndPr/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EndPr/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3"/>
        <w:ind w:firstLine="0"/>
      </w:pPr>
      <w:bookmarkStart w:id="68" w:name="_Hlk134744735"/>
      <w:bookmarkEnd w:id="67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3"/>
      </w:pPr>
      <w:commentRangeStart w:id="69"/>
      <w:r>
        <w:t>Используемые методы</w:t>
      </w:r>
      <w:commentRangeEnd w:id="69"/>
      <w:r w:rsidR="00644CFE">
        <w:rPr>
          <w:rStyle w:val="afc"/>
          <w:rFonts w:eastAsia="SimSun" w:cstheme="minorBidi"/>
          <w:b w:val="0"/>
          <w:color w:val="auto"/>
          <w:lang w:eastAsia="en-US"/>
        </w:rPr>
        <w:commentReference w:id="69"/>
      </w:r>
    </w:p>
    <w:p w14:paraId="62133DC9" w14:textId="4B8DB66F" w:rsidR="00E02AF2" w:rsidRDefault="00E02AF2" w:rsidP="00E02AF2">
      <w:pPr>
        <w:pStyle w:val="a3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68"/>
    <w:p w14:paraId="6CC8CC0D" w14:textId="77777777" w:rsidR="00644CFE" w:rsidRDefault="00644CFE" w:rsidP="00644CFE">
      <w:pPr>
        <w:pStyle w:val="a3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3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3"/>
      </w:pPr>
    </w:p>
    <w:p w14:paraId="65C870A1" w14:textId="68AA4BAA" w:rsidR="00EB485C" w:rsidRPr="004516FC" w:rsidRDefault="00EB485C" w:rsidP="004D3883">
      <w:pPr>
        <w:pStyle w:val="a3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b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135B3F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135B3F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135B3F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135B3F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135B3F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135B3F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135B3F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135B3F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135B3F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135B3F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135B3F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135B3F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135B3F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135B3F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135B3F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135B3F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135B3F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135B3F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3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4T11:55:00Z" w:initials="H">
    <w:p w14:paraId="78291C7C" w14:textId="1D1A5B7F" w:rsidR="005877E7" w:rsidRDefault="005877E7">
      <w:pPr>
        <w:pStyle w:val="afd"/>
      </w:pPr>
      <w:r>
        <w:rPr>
          <w:rStyle w:val="afc"/>
        </w:rPr>
        <w:annotationRef/>
      </w:r>
      <w:r>
        <w:t>заменил</w:t>
      </w:r>
    </w:p>
  </w:comment>
  <w:comment w:id="4" w:author="HOME" w:date="2023-05-14T11:50:00Z" w:initials="H">
    <w:p w14:paraId="1AAA2AE6" w14:textId="337645BA" w:rsidR="005877E7" w:rsidRDefault="005877E7">
      <w:pPr>
        <w:pStyle w:val="afd"/>
      </w:pPr>
      <w:r>
        <w:rPr>
          <w:rStyle w:val="afc"/>
        </w:rPr>
        <w:annotationRef/>
      </w:r>
      <w:r>
        <w:t>Не знаю как изменить?</w:t>
      </w:r>
    </w:p>
  </w:comment>
  <w:comment w:id="5" w:author="HOME" w:date="2023-05-14T11:52:00Z" w:initials="H">
    <w:p w14:paraId="4BC14270" w14:textId="06169C26" w:rsidR="005877E7" w:rsidRDefault="005877E7">
      <w:pPr>
        <w:pStyle w:val="afd"/>
      </w:pPr>
      <w:r>
        <w:rPr>
          <w:rStyle w:val="afc"/>
        </w:rPr>
        <w:annotationRef/>
      </w:r>
      <w:r>
        <w:t>А так нормально?</w:t>
      </w:r>
    </w:p>
  </w:comment>
  <w:comment w:id="6" w:author="HOME" w:date="2023-05-14T12:01:00Z" w:initials="H">
    <w:p w14:paraId="161924FE" w14:textId="70263656" w:rsidR="005877E7" w:rsidRDefault="005877E7">
      <w:pPr>
        <w:pStyle w:val="afd"/>
      </w:pPr>
      <w:r>
        <w:rPr>
          <w:rStyle w:val="afc"/>
        </w:rPr>
        <w:annotationRef/>
      </w:r>
      <w:r>
        <w:t>Чтобы не было повтора</w:t>
      </w:r>
    </w:p>
  </w:comment>
  <w:comment w:id="7" w:author="HOME" w:date="2023-05-14T12:07:00Z" w:initials="H">
    <w:p w14:paraId="68633A22" w14:textId="10F58F69" w:rsidR="005877E7" w:rsidRDefault="005877E7">
      <w:pPr>
        <w:pStyle w:val="afd"/>
      </w:pPr>
      <w:r>
        <w:rPr>
          <w:rStyle w:val="afc"/>
        </w:rPr>
        <w:annotationRef/>
      </w:r>
      <w:r>
        <w:t>Добавить ссылок</w:t>
      </w:r>
    </w:p>
  </w:comment>
  <w:comment w:id="8" w:author="HOME" w:date="2023-05-14T12:10:00Z" w:initials="H">
    <w:p w14:paraId="04777181" w14:textId="5B5DB2F5" w:rsidR="005877E7" w:rsidRDefault="005877E7">
      <w:pPr>
        <w:pStyle w:val="afd"/>
      </w:pPr>
      <w:r>
        <w:rPr>
          <w:rStyle w:val="afc"/>
        </w:rPr>
        <w:annotationRef/>
      </w:r>
      <w:r>
        <w:t>Стоит ли здесь и в других списках указывать ; или ,?</w:t>
      </w:r>
    </w:p>
  </w:comment>
  <w:comment w:id="9" w:author="HOME" w:date="2023-05-14T12:12:00Z" w:initials="H">
    <w:p w14:paraId="25190B0A" w14:textId="72E00AF5" w:rsidR="005877E7" w:rsidRDefault="005877E7">
      <w:pPr>
        <w:pStyle w:val="afd"/>
      </w:pPr>
      <w:r>
        <w:rPr>
          <w:rStyle w:val="afc"/>
        </w:rPr>
        <w:annotationRef/>
      </w:r>
      <w:r>
        <w:t>исправил</w:t>
      </w:r>
    </w:p>
  </w:comment>
  <w:comment w:id="10" w:author="HOME" w:date="2023-05-14T12:15:00Z" w:initials="H">
    <w:p w14:paraId="1CE79B8B" w14:textId="1C933637" w:rsidR="005877E7" w:rsidRDefault="005877E7">
      <w:pPr>
        <w:pStyle w:val="afd"/>
      </w:pPr>
      <w:r>
        <w:rPr>
          <w:rStyle w:val="afc"/>
        </w:rPr>
        <w:annotationRef/>
      </w:r>
      <w:r>
        <w:t>добавил указание на неучет диффузии</w:t>
      </w:r>
    </w:p>
  </w:comment>
  <w:comment w:id="15" w:author="HOME" w:date="2023-05-14T12:21:00Z" w:initials="H">
    <w:p w14:paraId="1C0493B9" w14:textId="51C75425" w:rsidR="005877E7" w:rsidRPr="00975EA5" w:rsidRDefault="005877E7">
      <w:pPr>
        <w:pStyle w:val="afd"/>
      </w:pPr>
      <w:r>
        <w:rPr>
          <w:rStyle w:val="afc"/>
        </w:rPr>
        <w:annotationRef/>
      </w:r>
      <w:r>
        <w:t>переделал и ниже тоже</w:t>
      </w:r>
    </w:p>
  </w:comment>
  <w:comment w:id="16" w:author="HOME" w:date="2023-05-14T12:18:00Z" w:initials="H">
    <w:p w14:paraId="60467B02" w14:textId="01C48008" w:rsidR="005877E7" w:rsidRDefault="005877E7">
      <w:pPr>
        <w:pStyle w:val="afd"/>
      </w:pPr>
      <w:r>
        <w:rPr>
          <w:rStyle w:val="afc"/>
        </w:rPr>
        <w:annotationRef/>
      </w:r>
      <w:r>
        <w:t>вставить время</w:t>
      </w:r>
    </w:p>
  </w:comment>
  <w:comment w:id="22" w:author="HOME" w:date="2023-05-14T12:22:00Z" w:initials="H">
    <w:p w14:paraId="2E10F576" w14:textId="12259549" w:rsidR="005877E7" w:rsidRPr="00962A62" w:rsidRDefault="005877E7">
      <w:pPr>
        <w:pStyle w:val="afd"/>
      </w:pPr>
      <w:r>
        <w:rPr>
          <w:rStyle w:val="afc"/>
        </w:rPr>
        <w:annotationRef/>
      </w:r>
      <w:r>
        <w:t>немецкая</w:t>
      </w:r>
      <w:r w:rsidRPr="00962A62">
        <w:rPr>
          <w:lang w:val="en-US"/>
        </w:rPr>
        <w:t xml:space="preserve"> </w:t>
      </w:r>
      <w:r>
        <w:t>статья</w:t>
      </w:r>
      <w:r>
        <w:rPr>
          <w:lang w:val="en-US"/>
        </w:rPr>
        <w:t>,</w:t>
      </w:r>
      <w:r w:rsidRPr="00962A62">
        <w:rPr>
          <w:lang w:val="en-US"/>
        </w:rPr>
        <w:t xml:space="preserve"> </w:t>
      </w:r>
      <w:r>
        <w:rPr>
          <w:lang w:val="en-US"/>
        </w:rPr>
        <w:t xml:space="preserve">advanced and another scheme </w:t>
      </w:r>
      <w:r>
        <w:t>вставить</w:t>
      </w:r>
      <w:r w:rsidRPr="00962A62">
        <w:rPr>
          <w:lang w:val="en-US"/>
        </w:rPr>
        <w:t xml:space="preserve">. </w:t>
      </w:r>
      <w:r>
        <w:t>По ним вопросы</w:t>
      </w:r>
    </w:p>
  </w:comment>
  <w:comment w:id="23" w:author="HOME" w:date="2023-05-11T21:19:00Z" w:initials="H">
    <w:p w14:paraId="7FF579F8" w14:textId="5CCAC5B9" w:rsidR="005877E7" w:rsidRDefault="005877E7" w:rsidP="00841974">
      <w:pPr>
        <w:pStyle w:val="afd"/>
      </w:pPr>
      <w:r>
        <w:rPr>
          <w:rStyle w:val="afc"/>
        </w:rPr>
        <w:annotationRef/>
      </w:r>
      <w:r>
        <w:rPr>
          <w:rStyle w:val="afc"/>
        </w:rPr>
        <w:t>нужно ли перерисовать схему используя статьи с полной схемой и соединить их вместе</w:t>
      </w:r>
    </w:p>
  </w:comment>
  <w:comment w:id="24" w:author="HOME" w:date="2023-05-12T17:08:00Z" w:initials="H">
    <w:p w14:paraId="3CAAC860" w14:textId="4A427B0D" w:rsidR="005877E7" w:rsidRDefault="005877E7">
      <w:pPr>
        <w:pStyle w:val="afd"/>
      </w:pPr>
      <w:r>
        <w:rPr>
          <w:rStyle w:val="afc"/>
        </w:rPr>
        <w:annotationRef/>
      </w:r>
      <w:r>
        <w:t>Так ли это?</w:t>
      </w:r>
    </w:p>
  </w:comment>
  <w:comment w:id="27" w:author="HOME" w:date="2023-05-14T12:25:00Z" w:initials="H">
    <w:p w14:paraId="7ECAC0C6" w14:textId="2514BFAA" w:rsidR="005877E7" w:rsidRDefault="005877E7">
      <w:pPr>
        <w:pStyle w:val="afd"/>
      </w:pPr>
      <w:r>
        <w:rPr>
          <w:rStyle w:val="afc"/>
        </w:rPr>
        <w:annotationRef/>
      </w:r>
      <w:r>
        <w:t>Добавить схему с хиноном</w:t>
      </w:r>
    </w:p>
  </w:comment>
  <w:comment w:id="30" w:author="HOME" w:date="2023-05-13T22:45:00Z" w:initials="H">
    <w:p w14:paraId="2239C6CE" w14:textId="313FCB14" w:rsidR="005877E7" w:rsidRDefault="005877E7">
      <w:pPr>
        <w:pStyle w:val="afd"/>
      </w:pPr>
      <w:r>
        <w:rPr>
          <w:rStyle w:val="afc"/>
        </w:rPr>
        <w:annotationRef/>
      </w:r>
      <w:r>
        <w:t>Уточнить, ошибка здесь!</w:t>
      </w:r>
    </w:p>
  </w:comment>
  <w:comment w:id="32" w:author="HOME" w:date="2023-05-12T11:21:00Z" w:initials="H">
    <w:p w14:paraId="3A522348" w14:textId="64D8DED8" w:rsidR="005877E7" w:rsidRPr="00962A62" w:rsidRDefault="005877E7">
      <w:pPr>
        <w:pStyle w:val="afd"/>
      </w:pPr>
      <w:r>
        <w:rPr>
          <w:rStyle w:val="afc"/>
        </w:rPr>
        <w:annotationRef/>
      </w:r>
      <w:r>
        <w:t xml:space="preserve">Какие константы скорости образования кетолов и эфиров? Возможно </w:t>
      </w:r>
      <w:r>
        <w:rPr>
          <w:lang w:val="en-US"/>
        </w:rPr>
        <w:t>schemes</w:t>
      </w:r>
    </w:p>
  </w:comment>
  <w:comment w:id="39" w:author="HOME" w:date="2023-05-13T20:01:00Z" w:initials="H">
    <w:p w14:paraId="5F3FEF28" w14:textId="7B575989" w:rsidR="005877E7" w:rsidRDefault="005877E7">
      <w:pPr>
        <w:pStyle w:val="afd"/>
      </w:pPr>
      <w:r>
        <w:rPr>
          <w:rStyle w:val="afc"/>
        </w:rPr>
        <w:annotationRef/>
      </w:r>
      <w:r>
        <w:t>Почему нет изопропила?</w:t>
      </w:r>
    </w:p>
  </w:comment>
  <w:comment w:id="40" w:author="HOME" w:date="2023-05-12T13:03:00Z" w:initials="H">
    <w:p w14:paraId="0B278BAD" w14:textId="37AF4D29" w:rsidR="005877E7" w:rsidRPr="00A90BCC" w:rsidRDefault="005877E7">
      <w:pPr>
        <w:pStyle w:val="afd"/>
      </w:pPr>
      <w:r>
        <w:rPr>
          <w:rStyle w:val="afc"/>
        </w:rPr>
        <w:annotationRef/>
      </w:r>
      <w:r>
        <w:t>Константы скорости?</w:t>
      </w:r>
    </w:p>
  </w:comment>
  <w:comment w:id="41" w:author="HOME" w:date="2023-05-13T17:51:00Z" w:initials="H">
    <w:p w14:paraId="280AB057" w14:textId="11AAECE1" w:rsidR="005877E7" w:rsidRDefault="005877E7" w:rsidP="00A743F4">
      <w:pPr>
        <w:pStyle w:val="afd"/>
      </w:pPr>
      <w:r>
        <w:rPr>
          <w:rStyle w:val="afc"/>
        </w:rPr>
        <w:annotationRef/>
      </w:r>
      <w:r>
        <w:t>Неточная формулировка</w:t>
      </w:r>
    </w:p>
  </w:comment>
  <w:comment w:id="46" w:author="HOME" w:date="2023-05-12T23:34:00Z" w:initials="H">
    <w:p w14:paraId="3BE7EDF3" w14:textId="77777777" w:rsidR="005877E7" w:rsidRDefault="005877E7" w:rsidP="00CC5A5F">
      <w:pPr>
        <w:pStyle w:val="afd"/>
      </w:pPr>
      <w:r>
        <w:rPr>
          <w:rStyle w:val="afc"/>
        </w:rPr>
        <w:annotationRef/>
      </w:r>
      <w:r>
        <w:t>Точно ли?</w:t>
      </w:r>
    </w:p>
  </w:comment>
  <w:comment w:id="49" w:author="HOME" w:date="2023-05-13T20:03:00Z" w:initials="H">
    <w:p w14:paraId="015CC91C" w14:textId="67243758" w:rsidR="005877E7" w:rsidRDefault="005877E7">
      <w:pPr>
        <w:pStyle w:val="afd"/>
      </w:pPr>
      <w:r>
        <w:rPr>
          <w:rStyle w:val="afc"/>
        </w:rPr>
        <w:annotationRef/>
      </w:r>
      <w:r>
        <w:t>Как лучше назвать?</w:t>
      </w:r>
    </w:p>
  </w:comment>
  <w:comment w:id="50" w:author="HOME" w:date="2023-05-13T10:17:00Z" w:initials="H">
    <w:p w14:paraId="41A8A041" w14:textId="4329BEF0" w:rsidR="005877E7" w:rsidRDefault="005877E7">
      <w:pPr>
        <w:pStyle w:val="afd"/>
      </w:pPr>
      <w:r>
        <w:rPr>
          <w:rStyle w:val="afc"/>
        </w:rPr>
        <w:annotationRef/>
      </w:r>
      <w:r>
        <w:t>Как лучше подписать картинку</w:t>
      </w:r>
    </w:p>
  </w:comment>
  <w:comment w:id="53" w:author="HOME" w:date="2023-05-12T11:20:00Z" w:initials="H">
    <w:p w14:paraId="240B2114" w14:textId="77777777" w:rsidR="005877E7" w:rsidRDefault="005877E7" w:rsidP="00CC5A5F">
      <w:pPr>
        <w:pStyle w:val="afd"/>
      </w:pPr>
      <w:r>
        <w:rPr>
          <w:rStyle w:val="afc"/>
        </w:rPr>
        <w:annotationRef/>
      </w:r>
      <w:r>
        <w:t>Константа скорости?</w:t>
      </w:r>
    </w:p>
  </w:comment>
  <w:comment w:id="54" w:author="HOME" w:date="2023-05-14T12:28:00Z" w:initials="H">
    <w:p w14:paraId="68C57BF5" w14:textId="2CA6492F" w:rsidR="005877E7" w:rsidRPr="00B04A91" w:rsidRDefault="005877E7">
      <w:pPr>
        <w:pStyle w:val="afd"/>
      </w:pPr>
      <w:r>
        <w:rPr>
          <w:rStyle w:val="afc"/>
        </w:rPr>
        <w:annotationRef/>
      </w:r>
      <w:r>
        <w:t>Кузьмин!!!?</w:t>
      </w:r>
    </w:p>
  </w:comment>
  <w:comment w:id="55" w:author="HOME" w:date="2023-05-13T20:19:00Z" w:initials="H">
    <w:p w14:paraId="290F75A3" w14:textId="0B5EA0B0" w:rsidR="005877E7" w:rsidRDefault="005877E7">
      <w:pPr>
        <w:pStyle w:val="afd"/>
      </w:pPr>
      <w:r>
        <w:rPr>
          <w:rStyle w:val="afc"/>
        </w:rPr>
        <w:annotationRef/>
      </w:r>
      <w:r>
        <w:t xml:space="preserve">У курского есть еще 1 стадия, но пока не дано, стр 30 </w:t>
      </w:r>
    </w:p>
  </w:comment>
  <w:comment w:id="56" w:author="HOME" w:date="2023-05-12T16:23:00Z" w:initials="H">
    <w:p w14:paraId="520E48B8" w14:textId="6EE020A3" w:rsidR="005877E7" w:rsidRDefault="005877E7">
      <w:pPr>
        <w:pStyle w:val="afd"/>
      </w:pPr>
      <w:r>
        <w:rPr>
          <w:rStyle w:val="afc"/>
        </w:rPr>
        <w:annotationRef/>
      </w:r>
      <w:r>
        <w:t>Нужно ли добавлять эту реакцию?</w:t>
      </w:r>
    </w:p>
  </w:comment>
  <w:comment w:id="57" w:author="HOME" w:date="2023-05-14T12:29:00Z" w:initials="H">
    <w:p w14:paraId="7B28C7A4" w14:textId="77777777" w:rsidR="005877E7" w:rsidRDefault="005877E7" w:rsidP="00B04A91">
      <w:pPr>
        <w:pStyle w:val="afd"/>
      </w:pPr>
      <w:r>
        <w:rPr>
          <w:rStyle w:val="afc"/>
        </w:rPr>
        <w:annotationRef/>
      </w:r>
      <w:r>
        <w:t>Нужно. Есть публикация Шушуновой и Чеснокова (в его диссере должно это быть), где описывается процесс ингибирования хинонами. Также есть работа Гришина Дмитрия Федоровича, где они 35-хинон исследовали.. Но ее поискать придется.</w:t>
      </w:r>
    </w:p>
    <w:p w14:paraId="0018A8CA" w14:textId="667FD184" w:rsidR="005877E7" w:rsidRDefault="005877E7">
      <w:pPr>
        <w:pStyle w:val="afd"/>
      </w:pPr>
    </w:p>
  </w:comment>
  <w:comment w:id="59" w:author="HOME" w:date="2023-05-10T13:28:00Z" w:initials="H">
    <w:p w14:paraId="65CA7866" w14:textId="7D941900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сылка на предыдущий раздел</w:t>
      </w:r>
    </w:p>
  </w:comment>
  <w:comment w:id="60" w:author="HOME" w:date="2023-05-10T13:21:00Z" w:initials="H">
    <w:p w14:paraId="27234FD7" w14:textId="77777777" w:rsidR="005877E7" w:rsidRDefault="005877E7" w:rsidP="00E452D9">
      <w:pPr>
        <w:pStyle w:val="afd"/>
      </w:pPr>
      <w:r>
        <w:rPr>
          <w:rStyle w:val="afc"/>
        </w:rPr>
        <w:annotationRef/>
      </w:r>
      <w:r>
        <w:rPr>
          <w:noProof/>
        </w:rPr>
        <w:t>не помню сколько</w:t>
      </w:r>
    </w:p>
  </w:comment>
  <w:comment w:id="64" w:author="HOME" w:date="2023-05-11T10:42:00Z" w:initials="H">
    <w:p w14:paraId="4D62CFCD" w14:textId="470B8DA7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указать ее вид</w:t>
      </w:r>
    </w:p>
  </w:comment>
  <w:comment w:id="66" w:author="HOME" w:date="2023-05-10T20:08:00Z" w:initials="H">
    <w:p w14:paraId="2AC5B54B" w14:textId="449E9AC7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перенести в практику?</w:t>
      </w:r>
    </w:p>
  </w:comment>
  <w:comment w:id="69" w:author="HOME" w:date="2023-05-11T11:32:00Z" w:initials="H">
    <w:p w14:paraId="7162795D" w14:textId="74A0BC28" w:rsidR="005877E7" w:rsidRDefault="005877E7">
      <w:pPr>
        <w:pStyle w:val="afd"/>
      </w:pPr>
      <w:r>
        <w:rPr>
          <w:rStyle w:val="afc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91C7C" w15:done="0"/>
  <w15:commentEx w15:paraId="1AAA2AE6" w15:done="0"/>
  <w15:commentEx w15:paraId="4BC14270" w15:done="0"/>
  <w15:commentEx w15:paraId="161924FE" w15:done="0"/>
  <w15:commentEx w15:paraId="68633A22" w15:done="0"/>
  <w15:commentEx w15:paraId="04777181" w15:done="0"/>
  <w15:commentEx w15:paraId="25190B0A" w15:done="0"/>
  <w15:commentEx w15:paraId="1CE79B8B" w15:done="0"/>
  <w15:commentEx w15:paraId="1C0493B9" w15:done="0"/>
  <w15:commentEx w15:paraId="60467B02" w15:done="0"/>
  <w15:commentEx w15:paraId="2E10F576" w15:done="0"/>
  <w15:commentEx w15:paraId="7FF579F8" w15:done="0"/>
  <w15:commentEx w15:paraId="3CAAC860" w15:done="0"/>
  <w15:commentEx w15:paraId="7ECAC0C6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68C57BF5" w15:paraIdParent="240B2114" w15:done="0"/>
  <w15:commentEx w15:paraId="290F75A3" w15:done="0"/>
  <w15:commentEx w15:paraId="520E48B8" w15:done="0"/>
  <w15:commentEx w15:paraId="0018A8CA" w15:paraIdParent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B4A97" w16cex:dateUtc="2023-05-14T08:55:00Z"/>
  <w16cex:commentExtensible w16cex:durableId="280B4996" w16cex:dateUtc="2023-05-14T08:50:00Z"/>
  <w16cex:commentExtensible w16cex:durableId="280B49E3" w16cex:dateUtc="2023-05-14T08:52:00Z"/>
  <w16cex:commentExtensible w16cex:durableId="280B4C2A" w16cex:dateUtc="2023-05-14T09:01:00Z"/>
  <w16cex:commentExtensible w16cex:durableId="280B4D9E" w16cex:dateUtc="2023-05-14T09:07:00Z"/>
  <w16cex:commentExtensible w16cex:durableId="280B4E1A" w16cex:dateUtc="2023-05-14T09:10:00Z"/>
  <w16cex:commentExtensible w16cex:durableId="280B4EBF" w16cex:dateUtc="2023-05-14T09:12:00Z"/>
  <w16cex:commentExtensible w16cex:durableId="280B4F62" w16cex:dateUtc="2023-05-14T09:15:00Z"/>
  <w16cex:commentExtensible w16cex:durableId="280B50B6" w16cex:dateUtc="2023-05-14T09:21:00Z"/>
  <w16cex:commentExtensible w16cex:durableId="280B5023" w16cex:dateUtc="2023-05-14T09:18:00Z"/>
  <w16cex:commentExtensible w16cex:durableId="280B50F3" w16cex:dateUtc="2023-05-14T09:22:00Z"/>
  <w16cex:commentExtensible w16cex:durableId="2807DA64" w16cex:dateUtc="2023-05-11T18:19:00Z"/>
  <w16cex:commentExtensible w16cex:durableId="2808F0FA" w16cex:dateUtc="2023-05-12T14:08:00Z"/>
  <w16cex:commentExtensible w16cex:durableId="280B51CF" w16cex:dateUtc="2023-05-14T09:25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B526F" w16cex:dateUtc="2023-05-14T09:28:00Z"/>
  <w16cex:commentExtensible w16cex:durableId="280A6F3A" w16cex:dateUtc="2023-05-13T17:19:00Z"/>
  <w16cex:commentExtensible w16cex:durableId="2808E665" w16cex:dateUtc="2023-05-12T13:23:00Z"/>
  <w16cex:commentExtensible w16cex:durableId="280B52BB" w16cex:dateUtc="2023-05-14T09:29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91C7C" w16cid:durableId="280B4A97"/>
  <w16cid:commentId w16cid:paraId="1AAA2AE6" w16cid:durableId="280B4996"/>
  <w16cid:commentId w16cid:paraId="4BC14270" w16cid:durableId="280B49E3"/>
  <w16cid:commentId w16cid:paraId="161924FE" w16cid:durableId="280B4C2A"/>
  <w16cid:commentId w16cid:paraId="68633A22" w16cid:durableId="280B4D9E"/>
  <w16cid:commentId w16cid:paraId="04777181" w16cid:durableId="280B4E1A"/>
  <w16cid:commentId w16cid:paraId="25190B0A" w16cid:durableId="280B4EBF"/>
  <w16cid:commentId w16cid:paraId="1CE79B8B" w16cid:durableId="280B4F62"/>
  <w16cid:commentId w16cid:paraId="1C0493B9" w16cid:durableId="280B50B6"/>
  <w16cid:commentId w16cid:paraId="60467B02" w16cid:durableId="280B5023"/>
  <w16cid:commentId w16cid:paraId="2E10F576" w16cid:durableId="280B50F3"/>
  <w16cid:commentId w16cid:paraId="7FF579F8" w16cid:durableId="2807DA64"/>
  <w16cid:commentId w16cid:paraId="3CAAC860" w16cid:durableId="2808F0FA"/>
  <w16cid:commentId w16cid:paraId="7ECAC0C6" w16cid:durableId="280B51CF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68C57BF5" w16cid:durableId="280B526F"/>
  <w16cid:commentId w16cid:paraId="290F75A3" w16cid:durableId="280A6F3A"/>
  <w16cid:commentId w16cid:paraId="520E48B8" w16cid:durableId="2808E665"/>
  <w16cid:commentId w16cid:paraId="0018A8CA" w16cid:durableId="280B52BB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3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36"/>
  </w:num>
  <w:num w:numId="5">
    <w:abstractNumId w:val="35"/>
  </w:num>
  <w:num w:numId="6">
    <w:abstractNumId w:val="10"/>
  </w:num>
  <w:num w:numId="7">
    <w:abstractNumId w:val="33"/>
  </w:num>
  <w:num w:numId="8">
    <w:abstractNumId w:val="25"/>
  </w:num>
  <w:num w:numId="9">
    <w:abstractNumId w:val="26"/>
  </w:num>
  <w:num w:numId="10">
    <w:abstractNumId w:val="34"/>
  </w:num>
  <w:num w:numId="11">
    <w:abstractNumId w:val="24"/>
  </w:num>
  <w:num w:numId="12">
    <w:abstractNumId w:val="14"/>
  </w:num>
  <w:num w:numId="13">
    <w:abstractNumId w:val="41"/>
  </w:num>
  <w:num w:numId="14">
    <w:abstractNumId w:val="16"/>
  </w:num>
  <w:num w:numId="15">
    <w:abstractNumId w:val="18"/>
  </w:num>
  <w:num w:numId="16">
    <w:abstractNumId w:val="13"/>
  </w:num>
  <w:num w:numId="17">
    <w:abstractNumId w:val="40"/>
  </w:num>
  <w:num w:numId="18">
    <w:abstractNumId w:val="11"/>
  </w:num>
  <w:num w:numId="19">
    <w:abstractNumId w:val="39"/>
  </w:num>
  <w:num w:numId="20">
    <w:abstractNumId w:val="19"/>
  </w:num>
  <w:num w:numId="21">
    <w:abstractNumId w:val="17"/>
  </w:num>
  <w:num w:numId="22">
    <w:abstractNumId w:val="38"/>
  </w:num>
  <w:num w:numId="23">
    <w:abstractNumId w:val="30"/>
  </w:num>
  <w:num w:numId="24">
    <w:abstractNumId w:val="23"/>
  </w:num>
  <w:num w:numId="25">
    <w:abstractNumId w:val="21"/>
  </w:num>
  <w:num w:numId="26">
    <w:abstractNumId w:val="32"/>
  </w:num>
  <w:num w:numId="27">
    <w:abstractNumId w:val="20"/>
  </w:num>
  <w:num w:numId="28">
    <w:abstractNumId w:val="28"/>
  </w:num>
  <w:num w:numId="29">
    <w:abstractNumId w:val="31"/>
  </w:num>
  <w:num w:numId="30">
    <w:abstractNumId w:val="44"/>
  </w:num>
  <w:num w:numId="31">
    <w:abstractNumId w:val="42"/>
  </w:num>
  <w:num w:numId="32">
    <w:abstractNumId w:val="15"/>
  </w:num>
  <w:num w:numId="33">
    <w:abstractNumId w:val="27"/>
  </w:num>
  <w:num w:numId="34">
    <w:abstractNumId w:val="12"/>
  </w:num>
  <w:num w:numId="35">
    <w:abstractNumId w:val="29"/>
  </w:num>
  <w:num w:numId="36">
    <w:abstractNumId w:val="43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4"/>
  </w:num>
  <w:num w:numId="42">
    <w:abstractNumId w:val="5"/>
  </w:num>
  <w:num w:numId="43">
    <w:abstractNumId w:val="6"/>
  </w:num>
  <w:num w:numId="44">
    <w:abstractNumId w:val="7"/>
  </w:num>
  <w:num w:numId="45">
    <w:abstractNumId w:val="8"/>
  </w:num>
  <w:num w:numId="4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1174A"/>
    <w:rsid w:val="00026A25"/>
    <w:rsid w:val="00053B3A"/>
    <w:rsid w:val="00060B6F"/>
    <w:rsid w:val="0007403B"/>
    <w:rsid w:val="00081494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35B3F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5119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7E7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83E4E"/>
    <w:rsid w:val="00695AD2"/>
    <w:rsid w:val="006C107E"/>
    <w:rsid w:val="006C2616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B451D"/>
    <w:rsid w:val="008D7EE4"/>
    <w:rsid w:val="008E00D4"/>
    <w:rsid w:val="009022A5"/>
    <w:rsid w:val="00936AF3"/>
    <w:rsid w:val="00957116"/>
    <w:rsid w:val="009601DE"/>
    <w:rsid w:val="00961D07"/>
    <w:rsid w:val="00962A62"/>
    <w:rsid w:val="009633F1"/>
    <w:rsid w:val="009664A6"/>
    <w:rsid w:val="00970DA6"/>
    <w:rsid w:val="009737C4"/>
    <w:rsid w:val="00974A35"/>
    <w:rsid w:val="00975EA5"/>
    <w:rsid w:val="009920C7"/>
    <w:rsid w:val="00992986"/>
    <w:rsid w:val="009A443D"/>
    <w:rsid w:val="009B41FA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AF5E47"/>
    <w:rsid w:val="00B04A91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BF3117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1997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C50FD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aliases w:val="Выравнивание1"/>
    <w:basedOn w:val="a2"/>
    <w:next w:val="a3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3">
    <w:name w:val="Осн. абзац"/>
    <w:basedOn w:val="a2"/>
    <w:link w:val="a9"/>
    <w:qFormat/>
    <w:rsid w:val="002F4CF7"/>
    <w:pPr>
      <w:spacing w:after="120"/>
      <w:ind w:firstLine="454"/>
    </w:pPr>
    <w:rPr>
      <w:szCs w:val="22"/>
    </w:rPr>
  </w:style>
  <w:style w:type="character" w:customStyle="1" w:styleId="a9">
    <w:name w:val="Осн. абзац Знак"/>
    <w:basedOn w:val="a4"/>
    <w:link w:val="a3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2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2"/>
    <w:next w:val="a3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b">
    <w:name w:val="Заголовок Знак"/>
    <w:basedOn w:val="a4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c">
    <w:name w:val="Подписи"/>
    <w:basedOn w:val="a2"/>
    <w:link w:val="ad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d">
    <w:name w:val="Подписи Знак"/>
    <w:basedOn w:val="a4"/>
    <w:link w:val="ac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e">
    <w:name w:val="Знаки"/>
    <w:basedOn w:val="a9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3">
    <w:name w:val="Заголовок2"/>
    <w:basedOn w:val="a2"/>
    <w:next w:val="a3"/>
    <w:link w:val="24"/>
    <w:qFormat/>
    <w:rsid w:val="009022A5"/>
    <w:pPr>
      <w:keepNext/>
      <w:keepLines/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4">
    <w:name w:val="Заголовок2 Знак"/>
    <w:basedOn w:val="a9"/>
    <w:link w:val="23"/>
    <w:rsid w:val="009022A5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f">
    <w:name w:val="Сноски"/>
    <w:basedOn w:val="af0"/>
    <w:link w:val="af1"/>
    <w:qFormat/>
    <w:rsid w:val="00060B6F"/>
  </w:style>
  <w:style w:type="character" w:customStyle="1" w:styleId="af1">
    <w:name w:val="Сноски Знак"/>
    <w:basedOn w:val="af2"/>
    <w:link w:val="af"/>
    <w:rsid w:val="00060B6F"/>
    <w:rPr>
      <w:sz w:val="20"/>
      <w:szCs w:val="20"/>
    </w:rPr>
  </w:style>
  <w:style w:type="paragraph" w:styleId="af0">
    <w:name w:val="footnote text"/>
    <w:basedOn w:val="a1"/>
    <w:link w:val="af2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4"/>
    <w:link w:val="af0"/>
    <w:uiPriority w:val="99"/>
    <w:semiHidden/>
    <w:rsid w:val="00060B6F"/>
    <w:rPr>
      <w:sz w:val="20"/>
      <w:szCs w:val="20"/>
    </w:rPr>
  </w:style>
  <w:style w:type="character" w:customStyle="1" w:styleId="af3">
    <w:name w:val="Доп.подписи"/>
    <w:basedOn w:val="a4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3">
    <w:name w:val="Заголовок3"/>
    <w:basedOn w:val="a2"/>
    <w:next w:val="a3"/>
    <w:link w:val="34"/>
    <w:autoRedefine/>
    <w:qFormat/>
    <w:rsid w:val="00644CFE"/>
    <w:pPr>
      <w:outlineLvl w:val="2"/>
    </w:pPr>
    <w:rPr>
      <w:b/>
    </w:rPr>
  </w:style>
  <w:style w:type="character" w:customStyle="1" w:styleId="34">
    <w:name w:val="Заголовок3 Знак"/>
    <w:basedOn w:val="a9"/>
    <w:link w:val="33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2">
    <w:name w:val="Заголовок 3 Знак"/>
    <w:basedOn w:val="a4"/>
    <w:link w:val="3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4"/>
    <w:link w:val="41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c"/>
    <w:next w:val="a1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9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5">
    <w:name w:val="Intense Emphasis"/>
    <w:basedOn w:val="a4"/>
    <w:uiPriority w:val="21"/>
    <w:rsid w:val="00360960"/>
    <w:rPr>
      <w:i/>
      <w:iCs/>
      <w:color w:val="4472C4" w:themeColor="accent1"/>
    </w:rPr>
  </w:style>
  <w:style w:type="character" w:customStyle="1" w:styleId="22">
    <w:name w:val="Заголовок 2 Знак"/>
    <w:basedOn w:val="a4"/>
    <w:link w:val="21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trong"/>
    <w:basedOn w:val="a4"/>
    <w:uiPriority w:val="22"/>
    <w:rsid w:val="00654503"/>
    <w:rPr>
      <w:b/>
      <w:bCs/>
    </w:rPr>
  </w:style>
  <w:style w:type="table" w:styleId="af7">
    <w:name w:val="Table Grid"/>
    <w:basedOn w:val="a5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4"/>
    <w:uiPriority w:val="99"/>
    <w:semiHidden/>
    <w:rsid w:val="004B094B"/>
    <w:rPr>
      <w:color w:val="808080"/>
    </w:rPr>
  </w:style>
  <w:style w:type="paragraph" w:styleId="af9">
    <w:name w:val="List Paragraph"/>
    <w:basedOn w:val="a1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4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b">
    <w:name w:val="Bibliography"/>
    <w:basedOn w:val="a1"/>
    <w:next w:val="a1"/>
    <w:uiPriority w:val="37"/>
    <w:unhideWhenUsed/>
    <w:rsid w:val="00EB26E8"/>
  </w:style>
  <w:style w:type="character" w:styleId="afc">
    <w:name w:val="annotation reference"/>
    <w:basedOn w:val="a4"/>
    <w:uiPriority w:val="99"/>
    <w:semiHidden/>
    <w:unhideWhenUsed/>
    <w:rsid w:val="00CF6E15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CF6E1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F6E1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F6E15"/>
    <w:rPr>
      <w:b/>
      <w:bCs/>
      <w:sz w:val="20"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3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4"/>
    <w:rsid w:val="00322207"/>
  </w:style>
  <w:style w:type="character" w:customStyle="1" w:styleId="vlist-s">
    <w:name w:val="vlist-s"/>
    <w:basedOn w:val="a4"/>
    <w:rsid w:val="00322207"/>
  </w:style>
  <w:style w:type="character" w:customStyle="1" w:styleId="mrel">
    <w:name w:val="mrel"/>
    <w:basedOn w:val="a4"/>
    <w:rsid w:val="00322207"/>
  </w:style>
  <w:style w:type="character" w:styleId="aff4">
    <w:name w:val="Hyperlink"/>
    <w:basedOn w:val="a4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4"/>
    <w:rsid w:val="00A807B9"/>
  </w:style>
  <w:style w:type="character" w:customStyle="1" w:styleId="mopen">
    <w:name w:val="mopen"/>
    <w:basedOn w:val="a4"/>
    <w:rsid w:val="00B30060"/>
  </w:style>
  <w:style w:type="character" w:customStyle="1" w:styleId="mclose">
    <w:name w:val="mclose"/>
    <w:basedOn w:val="a4"/>
    <w:rsid w:val="00B30060"/>
  </w:style>
  <w:style w:type="paragraph" w:customStyle="1" w:styleId="aff5">
    <w:name w:val="Выравнивание"/>
    <w:basedOn w:val="a1"/>
    <w:link w:val="aff6"/>
    <w:qFormat/>
    <w:rsid w:val="003D68D9"/>
    <w:pPr>
      <w:spacing w:before="120" w:after="120" w:line="240" w:lineRule="auto"/>
      <w:jc w:val="center"/>
    </w:pPr>
  </w:style>
  <w:style w:type="character" w:customStyle="1" w:styleId="aff6">
    <w:name w:val="Выравнивание Знак"/>
    <w:basedOn w:val="a4"/>
    <w:link w:val="aff5"/>
    <w:rsid w:val="003D68D9"/>
  </w:style>
  <w:style w:type="paragraph" w:styleId="aff7">
    <w:name w:val="TOC Heading"/>
    <w:basedOn w:val="1"/>
    <w:next w:val="a1"/>
    <w:uiPriority w:val="39"/>
    <w:semiHidden/>
    <w:unhideWhenUsed/>
    <w:rsid w:val="00BF3117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BF3117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BF3117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BF3117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BF3117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BF3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BF3117"/>
    <w:rPr>
      <w:i/>
      <w:iCs/>
      <w:color w:val="4472C4" w:themeColor="accent1"/>
    </w:rPr>
  </w:style>
  <w:style w:type="paragraph" w:styleId="25">
    <w:name w:val="Quote"/>
    <w:basedOn w:val="a1"/>
    <w:next w:val="a1"/>
    <w:link w:val="26"/>
    <w:uiPriority w:val="29"/>
    <w:rsid w:val="00BF3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BF3117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BF31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BF311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7">
    <w:name w:val="Medium Grid 2"/>
    <w:basedOn w:val="a5"/>
    <w:uiPriority w:val="68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3">
    <w:name w:val="Medium Grid 1"/>
    <w:basedOn w:val="a5"/>
    <w:uiPriority w:val="67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8">
    <w:name w:val="Medium List 2"/>
    <w:basedOn w:val="a5"/>
    <w:uiPriority w:val="66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Lis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9">
    <w:name w:val="Medium Shading 2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BF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BF3117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BF3117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BF3117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BF3117"/>
    <w:rPr>
      <w:i/>
      <w:iCs/>
    </w:rPr>
  </w:style>
  <w:style w:type="character" w:styleId="HTML6">
    <w:name w:val="HTML Code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BF3117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BF3117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BF3117"/>
    <w:rPr>
      <w:i/>
      <w:iCs/>
    </w:rPr>
  </w:style>
  <w:style w:type="character" w:styleId="HTMLa">
    <w:name w:val="HTML Acronym"/>
    <w:basedOn w:val="a4"/>
    <w:uiPriority w:val="99"/>
    <w:semiHidden/>
    <w:unhideWhenUsed/>
    <w:rsid w:val="00BF3117"/>
  </w:style>
  <w:style w:type="paragraph" w:styleId="afff5">
    <w:name w:val="Normal (Web)"/>
    <w:basedOn w:val="a1"/>
    <w:uiPriority w:val="99"/>
    <w:semiHidden/>
    <w:unhideWhenUsed/>
    <w:rsid w:val="00BF3117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BF3117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BF311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BF3117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BF3117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BF3117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BF31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BF311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BF3117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F3117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4"/>
    <w:link w:val="2a"/>
    <w:uiPriority w:val="99"/>
    <w:semiHidden/>
    <w:rsid w:val="00BF3117"/>
  </w:style>
  <w:style w:type="paragraph" w:styleId="38">
    <w:name w:val="Body Text 3"/>
    <w:basedOn w:val="a1"/>
    <w:link w:val="39"/>
    <w:uiPriority w:val="99"/>
    <w:semiHidden/>
    <w:unhideWhenUsed/>
    <w:rsid w:val="00BF3117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BF3117"/>
    <w:rPr>
      <w:sz w:val="16"/>
      <w:szCs w:val="16"/>
    </w:rPr>
  </w:style>
  <w:style w:type="paragraph" w:styleId="2c">
    <w:name w:val="Body Text 2"/>
    <w:basedOn w:val="a1"/>
    <w:link w:val="2d"/>
    <w:semiHidden/>
    <w:unhideWhenUsed/>
    <w:rsid w:val="00BF3117"/>
    <w:pPr>
      <w:spacing w:after="120" w:line="480" w:lineRule="auto"/>
    </w:pPr>
  </w:style>
  <w:style w:type="character" w:customStyle="1" w:styleId="2d">
    <w:name w:val="Основной текст 2 Знак"/>
    <w:basedOn w:val="a4"/>
    <w:link w:val="2c"/>
    <w:semiHidden/>
    <w:rsid w:val="00BF3117"/>
  </w:style>
  <w:style w:type="paragraph" w:styleId="afffd">
    <w:name w:val="Note Heading"/>
    <w:basedOn w:val="a1"/>
    <w:next w:val="a1"/>
    <w:link w:val="afffe"/>
    <w:uiPriority w:val="99"/>
    <w:semiHidden/>
    <w:unhideWhenUsed/>
    <w:rsid w:val="00BF3117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BF3117"/>
  </w:style>
  <w:style w:type="paragraph" w:styleId="affff">
    <w:name w:val="Body Text Indent"/>
    <w:basedOn w:val="a1"/>
    <w:link w:val="affff0"/>
    <w:uiPriority w:val="99"/>
    <w:semiHidden/>
    <w:unhideWhenUsed/>
    <w:rsid w:val="00BF3117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BF3117"/>
  </w:style>
  <w:style w:type="paragraph" w:styleId="2e">
    <w:name w:val="Body Text First Indent 2"/>
    <w:basedOn w:val="affff"/>
    <w:link w:val="2f"/>
    <w:uiPriority w:val="99"/>
    <w:semiHidden/>
    <w:unhideWhenUsed/>
    <w:rsid w:val="00BF3117"/>
    <w:pPr>
      <w:spacing w:after="160"/>
      <w:ind w:left="360" w:firstLine="360"/>
    </w:pPr>
  </w:style>
  <w:style w:type="character" w:customStyle="1" w:styleId="2f">
    <w:name w:val="Красная строка 2 Знак"/>
    <w:basedOn w:val="affff0"/>
    <w:link w:val="2e"/>
    <w:uiPriority w:val="99"/>
    <w:semiHidden/>
    <w:rsid w:val="00BF3117"/>
  </w:style>
  <w:style w:type="paragraph" w:styleId="affff1">
    <w:name w:val="Body Text"/>
    <w:basedOn w:val="a1"/>
    <w:link w:val="affff2"/>
    <w:semiHidden/>
    <w:unhideWhenUsed/>
    <w:rsid w:val="00BF3117"/>
    <w:pPr>
      <w:spacing w:after="120"/>
    </w:pPr>
  </w:style>
  <w:style w:type="character" w:customStyle="1" w:styleId="affff2">
    <w:name w:val="Основной текст Знак"/>
    <w:basedOn w:val="a4"/>
    <w:link w:val="affff1"/>
    <w:semiHidden/>
    <w:rsid w:val="00BF3117"/>
  </w:style>
  <w:style w:type="paragraph" w:styleId="affff3">
    <w:name w:val="Body Text First Indent"/>
    <w:basedOn w:val="affff1"/>
    <w:link w:val="affff4"/>
    <w:uiPriority w:val="99"/>
    <w:semiHidden/>
    <w:unhideWhenUsed/>
    <w:rsid w:val="00BF3117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BF3117"/>
  </w:style>
  <w:style w:type="paragraph" w:styleId="affff5">
    <w:name w:val="Date"/>
    <w:basedOn w:val="a1"/>
    <w:next w:val="a1"/>
    <w:link w:val="affff6"/>
    <w:uiPriority w:val="99"/>
    <w:semiHidden/>
    <w:unhideWhenUsed/>
    <w:rsid w:val="00BF3117"/>
  </w:style>
  <w:style w:type="character" w:customStyle="1" w:styleId="affff6">
    <w:name w:val="Дата Знак"/>
    <w:basedOn w:val="a4"/>
    <w:link w:val="affff5"/>
    <w:uiPriority w:val="99"/>
    <w:semiHidden/>
    <w:rsid w:val="00BF3117"/>
  </w:style>
  <w:style w:type="paragraph" w:styleId="affff7">
    <w:name w:val="Salutation"/>
    <w:basedOn w:val="a1"/>
    <w:next w:val="a1"/>
    <w:link w:val="affff8"/>
    <w:uiPriority w:val="99"/>
    <w:semiHidden/>
    <w:unhideWhenUsed/>
    <w:rsid w:val="00BF3117"/>
  </w:style>
  <w:style w:type="character" w:customStyle="1" w:styleId="affff8">
    <w:name w:val="Приветствие Знак"/>
    <w:basedOn w:val="a4"/>
    <w:link w:val="affff7"/>
    <w:uiPriority w:val="99"/>
    <w:semiHidden/>
    <w:rsid w:val="00BF3117"/>
  </w:style>
  <w:style w:type="paragraph" w:styleId="affff9">
    <w:name w:val="Subtitle"/>
    <w:basedOn w:val="a1"/>
    <w:next w:val="a1"/>
    <w:link w:val="affffa"/>
    <w:uiPriority w:val="11"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BF3117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BF3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BF31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BF3117"/>
    <w:pPr>
      <w:spacing w:after="120"/>
      <w:ind w:left="1415"/>
      <w:contextualSpacing/>
    </w:pPr>
  </w:style>
  <w:style w:type="paragraph" w:styleId="43">
    <w:name w:val="List Continue 4"/>
    <w:basedOn w:val="a1"/>
    <w:uiPriority w:val="99"/>
    <w:semiHidden/>
    <w:unhideWhenUsed/>
    <w:rsid w:val="00BF3117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BF3117"/>
    <w:pPr>
      <w:spacing w:after="120"/>
      <w:ind w:left="849"/>
      <w:contextualSpacing/>
    </w:pPr>
  </w:style>
  <w:style w:type="paragraph" w:styleId="2f0">
    <w:name w:val="List Continue 2"/>
    <w:basedOn w:val="a1"/>
    <w:uiPriority w:val="99"/>
    <w:semiHidden/>
    <w:unhideWhenUsed/>
    <w:rsid w:val="00BF3117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BF3117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BF3117"/>
  </w:style>
  <w:style w:type="paragraph" w:styleId="afffff0">
    <w:name w:val="Closing"/>
    <w:basedOn w:val="a1"/>
    <w:link w:val="afffff1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BF3117"/>
  </w:style>
  <w:style w:type="paragraph" w:styleId="afffff2">
    <w:name w:val="Title"/>
    <w:basedOn w:val="a1"/>
    <w:next w:val="a1"/>
    <w:link w:val="16"/>
    <w:uiPriority w:val="10"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Заголовок Знак1"/>
    <w:basedOn w:val="a4"/>
    <w:link w:val="afffff2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BF3117"/>
    <w:pPr>
      <w:numPr>
        <w:numId w:val="3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F3117"/>
    <w:pPr>
      <w:numPr>
        <w:numId w:val="3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F3117"/>
    <w:pPr>
      <w:numPr>
        <w:numId w:val="3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F3117"/>
    <w:pPr>
      <w:numPr>
        <w:numId w:val="4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F3117"/>
    <w:pPr>
      <w:numPr>
        <w:numId w:val="4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F3117"/>
    <w:pPr>
      <w:numPr>
        <w:numId w:val="4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F3117"/>
    <w:pPr>
      <w:numPr>
        <w:numId w:val="4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F3117"/>
    <w:pPr>
      <w:numPr>
        <w:numId w:val="44"/>
      </w:numPr>
      <w:contextualSpacing/>
    </w:pPr>
  </w:style>
  <w:style w:type="paragraph" w:styleId="54">
    <w:name w:val="List 5"/>
    <w:basedOn w:val="a1"/>
    <w:uiPriority w:val="99"/>
    <w:semiHidden/>
    <w:unhideWhenUsed/>
    <w:rsid w:val="00BF3117"/>
    <w:pPr>
      <w:ind w:left="1415" w:hanging="283"/>
      <w:contextualSpacing/>
    </w:pPr>
  </w:style>
  <w:style w:type="paragraph" w:styleId="44">
    <w:name w:val="List 4"/>
    <w:basedOn w:val="a1"/>
    <w:uiPriority w:val="99"/>
    <w:semiHidden/>
    <w:unhideWhenUsed/>
    <w:rsid w:val="00BF3117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BF3117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BF3117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BF3117"/>
    <w:pPr>
      <w:numPr>
        <w:numId w:val="45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BF3117"/>
    <w:pPr>
      <w:numPr>
        <w:numId w:val="46"/>
      </w:numPr>
      <w:contextualSpacing/>
    </w:pPr>
  </w:style>
  <w:style w:type="paragraph" w:styleId="afffff3">
    <w:name w:val="List"/>
    <w:basedOn w:val="a1"/>
    <w:uiPriority w:val="99"/>
    <w:semiHidden/>
    <w:unhideWhenUsed/>
    <w:rsid w:val="00BF3117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BF31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BF31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BF3117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BF3117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BF3117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BF3117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BF3117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BF3117"/>
  </w:style>
  <w:style w:type="character" w:styleId="afffffc">
    <w:name w:val="line number"/>
    <w:basedOn w:val="a4"/>
    <w:uiPriority w:val="99"/>
    <w:semiHidden/>
    <w:unhideWhenUsed/>
    <w:rsid w:val="00BF3117"/>
  </w:style>
  <w:style w:type="character" w:styleId="afffffd">
    <w:name w:val="footnote reference"/>
    <w:basedOn w:val="a4"/>
    <w:uiPriority w:val="99"/>
    <w:semiHidden/>
    <w:unhideWhenUsed/>
    <w:rsid w:val="00BF3117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BF31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BF3117"/>
    <w:pPr>
      <w:spacing w:after="0"/>
    </w:pPr>
  </w:style>
  <w:style w:type="paragraph" w:styleId="17">
    <w:name w:val="index 1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7"/>
    <w:uiPriority w:val="99"/>
    <w:semiHidden/>
    <w:unhideWhenUsed/>
    <w:rsid w:val="00BF3117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semiHidden/>
    <w:rsid w:val="00BF3117"/>
  </w:style>
  <w:style w:type="paragraph" w:styleId="affffff3">
    <w:name w:val="header"/>
    <w:basedOn w:val="a1"/>
    <w:link w:val="affffff4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semiHidden/>
    <w:rsid w:val="00BF3117"/>
  </w:style>
  <w:style w:type="paragraph" w:styleId="affffff5">
    <w:name w:val="Normal Indent"/>
    <w:basedOn w:val="a1"/>
    <w:uiPriority w:val="99"/>
    <w:semiHidden/>
    <w:unhideWhenUsed/>
    <w:rsid w:val="00BF3117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BF3117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BF3117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BF3117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BF3117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BF3117"/>
    <w:pPr>
      <w:spacing w:after="100"/>
      <w:ind w:left="880"/>
    </w:pPr>
  </w:style>
  <w:style w:type="paragraph" w:styleId="45">
    <w:name w:val="toc 4"/>
    <w:basedOn w:val="a1"/>
    <w:next w:val="a1"/>
    <w:autoRedefine/>
    <w:uiPriority w:val="39"/>
    <w:semiHidden/>
    <w:unhideWhenUsed/>
    <w:rsid w:val="00BF3117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semiHidden/>
    <w:unhideWhenUsed/>
    <w:rsid w:val="00BF3117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semiHidden/>
    <w:unhideWhenUsed/>
    <w:rsid w:val="00BF3117"/>
    <w:pPr>
      <w:spacing w:after="100"/>
      <w:ind w:left="220"/>
    </w:pPr>
  </w:style>
  <w:style w:type="paragraph" w:styleId="18">
    <w:name w:val="toc 1"/>
    <w:basedOn w:val="a1"/>
    <w:next w:val="a1"/>
    <w:autoRedefine/>
    <w:uiPriority w:val="39"/>
    <w:semiHidden/>
    <w:unhideWhenUsed/>
    <w:rsid w:val="00BF3117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10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BF3117"/>
    <w:pPr>
      <w:tabs>
        <w:tab w:val="left" w:pos="454"/>
      </w:tabs>
      <w:spacing w:after="0"/>
      <w:ind w:left="454" w:hanging="454"/>
    </w:pPr>
    <w:rPr>
      <w:rFonts w:eastAsia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BF311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BF3117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BF3117"/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BF3117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1"/>
    <w:link w:val="CitaviBibliographySubheading20"/>
    <w:uiPriority w:val="99"/>
    <w:rsid w:val="00BF3117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1"/>
    <w:link w:val="CitaviBibliographySubheading30"/>
    <w:uiPriority w:val="99"/>
    <w:rsid w:val="00BF3117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BF311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BF3117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BF3117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BF3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BF3117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BF3117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BF3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BF3117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1</TotalTime>
  <Pages>28</Pages>
  <Words>7090</Words>
  <Characters>40416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2023-05-14T15:59:00Z</dcterms:created>
  <dcterms:modified xsi:type="dcterms:W3CDTF">2023-05-14T15:59:00Z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Coursach</vt:lpwstr>
  </property>
  <property fmtid="{D5CDD505-2E9C-101B-9397-08002B2CF9AE}" pid="3" name="CitaviDocumentProperty_0">
    <vt:lpwstr>0bcb7f71-a2b5-4563-ac06-4c9fa4c95d13</vt:lpwstr>
  </property>
  <property fmtid="{D5CDD505-2E9C-101B-9397-08002B2CF9AE}" pid="4" name="CitaviDocumentProperty_28">
    <vt:lpwstr>True</vt:lpwstr>
  </property>
  <property fmtid="{D5CDD505-2E9C-101B-9397-08002B2CF9AE}" pid="5" name="CitaviDocumentProperty_11">
    <vt:lpwstr>Заголовок 1;Выравнивание1</vt:lpwstr>
  </property>
  <property fmtid="{D5CDD505-2E9C-101B-9397-08002B2CF9AE}" pid="6" name="CitaviDocumentProperty_12">
    <vt:lpwstr>Обычный</vt:lpwstr>
  </property>
  <property fmtid="{D5CDD505-2E9C-101B-9397-08002B2CF9AE}" pid="7" name="CitaviDocumentProperty_16">
    <vt:lpwstr>Подзаголовок</vt:lpwstr>
  </property>
  <property fmtid="{D5CDD505-2E9C-101B-9397-08002B2CF9AE}" pid="8" name="CitaviDocumentProperty_13">
    <vt:lpwstr>Обычный</vt:lpwstr>
  </property>
  <property fmtid="{D5CDD505-2E9C-101B-9397-08002B2CF9AE}" pid="9" name="CitaviDocumentProperty_15">
    <vt:lpwstr>Обычный</vt:lpwstr>
  </property>
  <property fmtid="{D5CDD505-2E9C-101B-9397-08002B2CF9AE}" pid="10" name="CitaviDocumentProperty_17">
    <vt:lpwstr>Обычный</vt:lpwstr>
  </property>
  <property fmtid="{D5CDD505-2E9C-101B-9397-08002B2CF9AE}" pid="11" name="CitaviDocumentProperty_8">
    <vt:lpwstr>D:\WORKS\Course-work\Citavi\Coursach\Coursach.ctv6</vt:lpwstr>
  </property>
  <property fmtid="{D5CDD505-2E9C-101B-9397-08002B2CF9AE}" pid="12" name="CitaviDocumentProperty_1">
    <vt:lpwstr>6.15.2.0</vt:lpwstr>
  </property>
</Properties>
</file>